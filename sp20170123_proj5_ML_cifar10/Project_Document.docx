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ED89C" w14:textId="77777777"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14:paraId="27F89A50" w14:textId="77777777"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43365B">
        <w:rPr>
          <w:noProof/>
          <w:lang w:eastAsia="ko-KR"/>
        </w:rPr>
        <w:t>3</w:t>
      </w:r>
    </w:p>
    <w:p w14:paraId="0744A70A" w14:textId="77777777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 w:rsidR="0043365B">
        <w:rPr>
          <w:noProof/>
          <w:lang w:eastAsia="ko-KR"/>
        </w:rPr>
        <w:t>3</w:t>
      </w:r>
    </w:p>
    <w:p w14:paraId="6FC8D20B" w14:textId="77777777" w:rsidR="00643373" w:rsidRPr="00643373" w:rsidRDefault="000E5441" w:rsidP="00643373">
      <w:pPr>
        <w:pStyle w:val="10"/>
        <w:tabs>
          <w:tab w:val="left" w:pos="432"/>
        </w:tabs>
        <w:rPr>
          <w:noProof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43365B">
        <w:rPr>
          <w:noProof/>
          <w:lang w:eastAsia="ko-KR"/>
        </w:rPr>
        <w:t>3</w:t>
      </w:r>
    </w:p>
    <w:p w14:paraId="062EDEAB" w14:textId="77777777" w:rsidR="00704315" w:rsidRDefault="00704315" w:rsidP="0026110C">
      <w:pPr>
        <w:rPr>
          <w:lang w:eastAsia="ko-KR"/>
        </w:rPr>
      </w:pPr>
    </w:p>
    <w:p w14:paraId="4F210489" w14:textId="77777777" w:rsidR="0026110C" w:rsidRPr="0026110C" w:rsidRDefault="0043365B" w:rsidP="0026110C">
      <w:pPr>
        <w:rPr>
          <w:lang w:eastAsia="ko-KR"/>
        </w:rPr>
      </w:pPr>
      <w:r>
        <w:rPr>
          <w:lang w:eastAsia="ko-KR"/>
        </w:rPr>
        <w:t>4</w:t>
      </w:r>
      <w:r w:rsidR="0026110C">
        <w:rPr>
          <w:lang w:eastAsia="ko-KR"/>
        </w:rPr>
        <w:t xml:space="preserve">.     </w:t>
      </w:r>
      <w:r w:rsidR="0026110C">
        <w:rPr>
          <w:rFonts w:hint="eastAsia"/>
          <w:lang w:eastAsia="ko-KR"/>
        </w:rPr>
        <w:t>소스코드</w:t>
      </w:r>
      <w:r w:rsidR="0026110C">
        <w:rPr>
          <w:lang w:eastAsia="ko-KR"/>
        </w:rPr>
        <w:tab/>
      </w:r>
      <w:r w:rsidR="0026110C">
        <w:rPr>
          <w:lang w:eastAsia="ko-KR"/>
        </w:rPr>
        <w:tab/>
      </w:r>
      <w:r w:rsidR="0026110C">
        <w:rPr>
          <w:lang w:eastAsia="ko-KR"/>
        </w:rPr>
        <w:tab/>
      </w:r>
      <w:r w:rsidR="0026110C">
        <w:rPr>
          <w:lang w:eastAsia="ko-KR"/>
        </w:rPr>
        <w:tab/>
      </w:r>
      <w:r w:rsidR="0026110C">
        <w:rPr>
          <w:lang w:eastAsia="ko-KR"/>
        </w:rPr>
        <w:tab/>
      </w:r>
      <w:r w:rsidR="0026110C">
        <w:rPr>
          <w:lang w:eastAsia="ko-KR"/>
        </w:rPr>
        <w:tab/>
      </w:r>
      <w:r w:rsidR="0026110C">
        <w:rPr>
          <w:lang w:eastAsia="ko-KR"/>
        </w:rPr>
        <w:tab/>
      </w:r>
      <w:r w:rsidR="0026110C">
        <w:rPr>
          <w:lang w:eastAsia="ko-KR"/>
        </w:rPr>
        <w:tab/>
      </w:r>
      <w:r w:rsidR="0026110C">
        <w:rPr>
          <w:lang w:eastAsia="ko-KR"/>
        </w:rPr>
        <w:tab/>
      </w:r>
      <w:r w:rsidR="0026110C">
        <w:rPr>
          <w:lang w:eastAsia="ko-KR"/>
        </w:rPr>
        <w:tab/>
      </w:r>
      <w:r w:rsidR="0026110C">
        <w:rPr>
          <w:lang w:eastAsia="ko-KR"/>
        </w:rPr>
        <w:tab/>
        <w:t xml:space="preserve">          </w:t>
      </w:r>
      <w:r>
        <w:rPr>
          <w:lang w:eastAsia="ko-KR"/>
        </w:rPr>
        <w:t xml:space="preserve">  4</w:t>
      </w:r>
    </w:p>
    <w:p w14:paraId="40B7E15F" w14:textId="77777777"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</w:p>
    <w:p w14:paraId="694DDF0A" w14:textId="77777777" w:rsidR="00BB1898" w:rsidRPr="006F4D14" w:rsidRDefault="00CE7811" w:rsidP="00BB1898">
      <w:pPr>
        <w:pStyle w:val="1"/>
        <w:rPr>
          <w:rFonts w:ascii="Times New Roman" w:hAnsi="Times New Roman"/>
          <w:sz w:val="28"/>
          <w:szCs w:val="28"/>
          <w:lang w:eastAsia="ko-KR"/>
        </w:rPr>
      </w:pPr>
      <w:bookmarkStart w:id="0" w:name="_Toc130041400"/>
      <w:r w:rsidRPr="006F4D14">
        <w:rPr>
          <w:rFonts w:ascii="Times New Roman" w:hAnsi="Times New Roman"/>
          <w:sz w:val="28"/>
          <w:szCs w:val="28"/>
          <w:lang w:eastAsia="ko-KR"/>
        </w:rPr>
        <w:lastRenderedPageBreak/>
        <w:t>프로그램</w:t>
      </w:r>
      <w:r w:rsidRPr="006F4D14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6F4D14">
        <w:rPr>
          <w:rFonts w:ascii="Times New Roman" w:hAnsi="Times New Roman"/>
          <w:sz w:val="28"/>
          <w:szCs w:val="28"/>
          <w:lang w:eastAsia="ko-KR"/>
        </w:rPr>
        <w:t>개요</w:t>
      </w:r>
      <w:bookmarkEnd w:id="0"/>
    </w:p>
    <w:p w14:paraId="6B726131" w14:textId="77777777" w:rsidR="00E81DEB" w:rsidRPr="003907C7" w:rsidRDefault="00704315" w:rsidP="005B630E">
      <w:pPr>
        <w:rPr>
          <w:rFonts w:asciiTheme="majorHAnsi" w:eastAsiaTheme="majorHAnsi" w:hAnsiTheme="majorHAnsi"/>
          <w:sz w:val="22"/>
          <w:szCs w:val="24"/>
          <w:lang w:eastAsia="ko-KR"/>
        </w:rPr>
      </w:pPr>
      <w:r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 xml:space="preserve">본 프로젝트는 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>Keras</w:t>
      </w:r>
      <w:r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 xml:space="preserve">를 이용하여 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>machine learning</w:t>
      </w:r>
      <w:r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>을 이해하는 데 목적이 있다.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 xml:space="preserve"> </w:t>
      </w:r>
      <w:r w:rsidR="00972507"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>C</w:t>
      </w:r>
      <w:r w:rsidR="00972507" w:rsidRPr="003907C7">
        <w:rPr>
          <w:rFonts w:asciiTheme="majorHAnsi" w:eastAsiaTheme="majorHAnsi" w:hAnsiTheme="majorHAnsi"/>
          <w:sz w:val="22"/>
          <w:szCs w:val="24"/>
          <w:lang w:eastAsia="ko-KR"/>
        </w:rPr>
        <w:t xml:space="preserve">olab </w:t>
      </w:r>
      <w:r w:rsidR="00972507"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 xml:space="preserve">환경에서 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 xml:space="preserve">CIFAR-10 </w:t>
      </w:r>
      <w:r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 xml:space="preserve">데이터 셋을 활용하여 이미지를 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>10</w:t>
      </w:r>
      <w:r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>개의 클래스로 분리하는 m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>achine learning</w:t>
      </w:r>
      <w:r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>을 구현해본다.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 xml:space="preserve"> </w:t>
      </w:r>
      <w:r w:rsidR="006B31D6">
        <w:rPr>
          <w:rFonts w:asciiTheme="majorHAnsi" w:eastAsiaTheme="majorHAnsi" w:hAnsiTheme="majorHAnsi"/>
          <w:sz w:val="22"/>
          <w:szCs w:val="24"/>
          <w:lang w:eastAsia="ko-KR"/>
        </w:rPr>
        <w:t xml:space="preserve">Convolution Neural Network </w:t>
      </w:r>
      <w:r w:rsidR="006B31D6">
        <w:rPr>
          <w:rFonts w:asciiTheme="majorHAnsi" w:eastAsiaTheme="majorHAnsi" w:hAnsiTheme="majorHAnsi" w:hint="eastAsia"/>
          <w:sz w:val="22"/>
          <w:szCs w:val="24"/>
          <w:lang w:eastAsia="ko-KR"/>
        </w:rPr>
        <w:t xml:space="preserve">에 대한 이해를 바탕으로 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>Keras</w:t>
      </w:r>
      <w:r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>에서 제공하는 샘플 코드를 이해하고,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 xml:space="preserve"> </w:t>
      </w:r>
      <w:r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 xml:space="preserve">이를 수정하여 정확도 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 xml:space="preserve">75% </w:t>
      </w:r>
      <w:r w:rsidRPr="003907C7">
        <w:rPr>
          <w:rFonts w:asciiTheme="majorHAnsi" w:eastAsiaTheme="majorHAnsi" w:hAnsiTheme="majorHAnsi" w:hint="eastAsia"/>
          <w:sz w:val="22"/>
          <w:szCs w:val="24"/>
          <w:lang w:eastAsia="ko-KR"/>
        </w:rPr>
        <w:t>이상을 갖는 프로그램을 구현하는 것이 본 프로젝트의 목표이다.</w:t>
      </w:r>
      <w:r w:rsidRPr="003907C7">
        <w:rPr>
          <w:rFonts w:asciiTheme="majorHAnsi" w:eastAsiaTheme="majorHAnsi" w:hAnsiTheme="majorHAnsi"/>
          <w:sz w:val="22"/>
          <w:szCs w:val="24"/>
          <w:lang w:eastAsia="ko-KR"/>
        </w:rPr>
        <w:t xml:space="preserve"> </w:t>
      </w:r>
    </w:p>
    <w:p w14:paraId="1E07777C" w14:textId="77777777" w:rsidR="005549BF" w:rsidRPr="006F4D14" w:rsidRDefault="005549BF" w:rsidP="005549BF">
      <w:pPr>
        <w:ind w:firstLine="720"/>
        <w:rPr>
          <w:lang w:eastAsia="ko-KR"/>
        </w:rPr>
      </w:pPr>
    </w:p>
    <w:p w14:paraId="1F7F8C11" w14:textId="77777777" w:rsidR="003B47A8" w:rsidRPr="006F4D14" w:rsidRDefault="00CE7811" w:rsidP="00A42703">
      <w:pPr>
        <w:pStyle w:val="1"/>
        <w:rPr>
          <w:rFonts w:ascii="Times New Roman" w:hAnsi="Times New Roman"/>
          <w:sz w:val="28"/>
          <w:szCs w:val="28"/>
        </w:rPr>
      </w:pPr>
      <w:bookmarkStart w:id="1" w:name="_Toc130041401"/>
      <w:bookmarkStart w:id="2" w:name="OLE_LINK4"/>
      <w:r w:rsidRPr="006F4D14">
        <w:rPr>
          <w:rFonts w:ascii="Times New Roman" w:hAnsi="Times New Roman"/>
          <w:sz w:val="28"/>
          <w:szCs w:val="28"/>
          <w:lang w:eastAsia="ko-KR"/>
        </w:rPr>
        <w:t>프로그램</w:t>
      </w:r>
      <w:r w:rsidRPr="006F4D14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6F4D14">
        <w:rPr>
          <w:rFonts w:ascii="Times New Roman" w:hAnsi="Times New Roman"/>
          <w:sz w:val="28"/>
          <w:szCs w:val="28"/>
          <w:lang w:eastAsia="ko-KR"/>
        </w:rPr>
        <w:t>설명</w:t>
      </w:r>
      <w:bookmarkEnd w:id="1"/>
    </w:p>
    <w:bookmarkEnd w:id="2"/>
    <w:p w14:paraId="7B2D2E9B" w14:textId="77777777" w:rsidR="009251FD" w:rsidRPr="003907C7" w:rsidRDefault="00D33CA3" w:rsidP="005B630E">
      <w:pPr>
        <w:rPr>
          <w:rFonts w:asciiTheme="majorHAnsi" w:eastAsiaTheme="majorHAnsi" w:hAnsiTheme="majorHAnsi"/>
          <w:sz w:val="22"/>
          <w:szCs w:val="22"/>
          <w:lang w:eastAsia="ko-KR"/>
        </w:rPr>
      </w:pPr>
      <w:r>
        <w:rPr>
          <w:lang w:eastAsia="ko-KR"/>
        </w:rPr>
        <w:t xml:space="preserve"> 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CIFAR-10 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데이터 셋은 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>32*32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의 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>60000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개 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>image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로 구성되어 있으며,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 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1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>0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개의 클래스가 각기 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>6000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개의 이미지를 갖는다.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 50000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개는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 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t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>raining image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이며 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>10000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개는 </w:t>
      </w:r>
      <w:r w:rsidR="00704315" w:rsidRPr="003907C7">
        <w:rPr>
          <w:rFonts w:asciiTheme="majorHAnsi" w:eastAsiaTheme="majorHAnsi" w:hAnsiTheme="majorHAnsi"/>
          <w:sz w:val="22"/>
          <w:szCs w:val="22"/>
          <w:lang w:eastAsia="ko-KR"/>
        </w:rPr>
        <w:t>test image</w:t>
      </w:r>
      <w:r w:rsidR="00704315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이다.</w:t>
      </w:r>
      <w:r w:rsidR="00F02E23"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 </w:t>
      </w:r>
      <w:r w:rsidR="00F02E23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C</w:t>
      </w:r>
      <w:r w:rsidR="00F02E23" w:rsidRPr="003907C7">
        <w:rPr>
          <w:rFonts w:asciiTheme="majorHAnsi" w:eastAsiaTheme="majorHAnsi" w:hAnsiTheme="majorHAnsi"/>
          <w:sz w:val="22"/>
          <w:szCs w:val="22"/>
          <w:lang w:eastAsia="ko-KR"/>
        </w:rPr>
        <w:t>NN</w:t>
      </w:r>
      <w:r w:rsidR="00F02E23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은 합성곱 신경망으로,</w:t>
      </w:r>
      <w:r w:rsidR="00F02E23"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 </w:t>
      </w:r>
      <w:r w:rsidR="00F02E23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이미지를 주로 분석하는 데 사용된다.</w:t>
      </w:r>
      <w:r w:rsidR="00F02E23"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 </w:t>
      </w:r>
      <w:r w:rsidR="00F02E23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이미지를 작은 부분으로 나누어 특징을 인식하고 이것을 결합하여 전체를 인식하는 알고리즘을 이용한다.</w:t>
      </w:r>
      <w:r w:rsidR="00F02E23"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 </w:t>
      </w:r>
      <w:r w:rsidR="006B31D6">
        <w:rPr>
          <w:rFonts w:asciiTheme="majorHAnsi" w:eastAsiaTheme="majorHAnsi" w:hAnsiTheme="majorHAnsi" w:hint="eastAsia"/>
          <w:sz w:val="22"/>
          <w:szCs w:val="22"/>
          <w:lang w:eastAsia="ko-KR"/>
        </w:rPr>
        <w:t>I</w:t>
      </w:r>
      <w:r w:rsidR="006B31D6">
        <w:rPr>
          <w:rFonts w:asciiTheme="majorHAnsi" w:eastAsiaTheme="majorHAnsi" w:hAnsiTheme="majorHAnsi"/>
          <w:sz w:val="22"/>
          <w:szCs w:val="22"/>
          <w:lang w:eastAsia="ko-KR"/>
        </w:rPr>
        <w:t>nput</w:t>
      </w:r>
      <w:r w:rsidR="006B31D6">
        <w:rPr>
          <w:rFonts w:asciiTheme="majorHAnsi" w:eastAsiaTheme="majorHAnsi" w:hAnsiTheme="majorHAnsi" w:hint="eastAsia"/>
          <w:sz w:val="22"/>
          <w:szCs w:val="22"/>
          <w:lang w:eastAsia="ko-KR"/>
        </w:rPr>
        <w:t>레이어,</w:t>
      </w:r>
      <w:r w:rsidR="006B31D6">
        <w:rPr>
          <w:rFonts w:asciiTheme="majorHAnsi" w:eastAsiaTheme="majorHAnsi" w:hAnsiTheme="majorHAnsi"/>
          <w:sz w:val="22"/>
          <w:szCs w:val="22"/>
          <w:lang w:eastAsia="ko-KR"/>
        </w:rPr>
        <w:t xml:space="preserve"> Convolution</w:t>
      </w:r>
      <w:r w:rsidR="006B31D6">
        <w:rPr>
          <w:rFonts w:asciiTheme="majorHAnsi" w:eastAsiaTheme="majorHAnsi" w:hAnsiTheme="majorHAnsi" w:hint="eastAsia"/>
          <w:sz w:val="22"/>
          <w:szCs w:val="22"/>
          <w:lang w:eastAsia="ko-KR"/>
        </w:rPr>
        <w:t>레이어,</w:t>
      </w:r>
      <w:r w:rsidR="006B31D6">
        <w:rPr>
          <w:rFonts w:asciiTheme="majorHAnsi" w:eastAsiaTheme="majorHAnsi" w:hAnsiTheme="majorHAnsi"/>
          <w:sz w:val="22"/>
          <w:szCs w:val="22"/>
          <w:lang w:eastAsia="ko-KR"/>
        </w:rPr>
        <w:t xml:space="preserve"> Pooling</w:t>
      </w:r>
      <w:r w:rsidR="006B31D6">
        <w:rPr>
          <w:rFonts w:asciiTheme="majorHAnsi" w:eastAsiaTheme="majorHAnsi" w:hAnsiTheme="majorHAnsi" w:hint="eastAsia"/>
          <w:sz w:val="22"/>
          <w:szCs w:val="22"/>
          <w:lang w:eastAsia="ko-KR"/>
        </w:rPr>
        <w:t>레이어,</w:t>
      </w:r>
      <w:r w:rsidR="006B31D6">
        <w:rPr>
          <w:rFonts w:asciiTheme="majorHAnsi" w:eastAsiaTheme="majorHAnsi" w:hAnsiTheme="majorHAnsi"/>
          <w:sz w:val="22"/>
          <w:szCs w:val="22"/>
          <w:lang w:eastAsia="ko-KR"/>
        </w:rPr>
        <w:t xml:space="preserve"> Output</w:t>
      </w:r>
      <w:r w:rsidR="006B31D6">
        <w:rPr>
          <w:rFonts w:asciiTheme="majorHAnsi" w:eastAsiaTheme="majorHAnsi" w:hAnsiTheme="majorHAnsi" w:hint="eastAsia"/>
          <w:sz w:val="22"/>
          <w:szCs w:val="22"/>
          <w:lang w:eastAsia="ko-KR"/>
        </w:rPr>
        <w:t>레이어로 구성된다.</w:t>
      </w:r>
    </w:p>
    <w:p w14:paraId="0F61E6A0" w14:textId="77777777" w:rsidR="009251FD" w:rsidRPr="003907C7" w:rsidRDefault="009251FD" w:rsidP="005B630E">
      <w:pPr>
        <w:rPr>
          <w:rFonts w:asciiTheme="majorHAnsi" w:eastAsiaTheme="majorHAnsi" w:hAnsiTheme="majorHAnsi"/>
          <w:sz w:val="22"/>
          <w:szCs w:val="22"/>
          <w:lang w:eastAsia="ko-KR"/>
        </w:rPr>
      </w:pPr>
      <w:r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cifar10.load_data() </w:t>
      </w:r>
      <w:r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를 통해 실제 모델을 학습시키는 </w:t>
      </w:r>
      <w:r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train </w:t>
      </w:r>
      <w:r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데이터와 성능 평가 시 이용하는 </w:t>
      </w:r>
      <w:r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test </w:t>
      </w:r>
      <w:r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데이터를 가져온다.</w:t>
      </w:r>
      <w:r w:rsidRPr="003907C7">
        <w:rPr>
          <w:rFonts w:asciiTheme="majorHAnsi" w:eastAsiaTheme="majorHAnsi" w:hAnsiTheme="majorHAnsi"/>
          <w:sz w:val="22"/>
          <w:szCs w:val="22"/>
          <w:lang w:eastAsia="ko-KR"/>
        </w:rPr>
        <w:t xml:space="preserve"> </w:t>
      </w:r>
    </w:p>
    <w:p w14:paraId="39D93469" w14:textId="77777777" w:rsidR="009251FD" w:rsidRDefault="006B31D6" w:rsidP="005B630E">
      <w:pPr>
        <w:rPr>
          <w:sz w:val="24"/>
          <w:szCs w:val="24"/>
          <w:lang w:eastAsia="ko-KR"/>
        </w:rPr>
      </w:pPr>
      <w:r w:rsidRPr="003907C7">
        <w:rPr>
          <w:rFonts w:asciiTheme="majorHAnsi" w:eastAsiaTheme="majorHAnsi" w:hAnsiTheme="maj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45F597C" wp14:editId="68F8D1F8">
            <wp:simplePos x="0" y="0"/>
            <wp:positionH relativeFrom="column">
              <wp:posOffset>1988820</wp:posOffset>
            </wp:positionH>
            <wp:positionV relativeFrom="paragraph">
              <wp:posOffset>268605</wp:posOffset>
            </wp:positionV>
            <wp:extent cx="2661920" cy="3611880"/>
            <wp:effectExtent l="0" t="0" r="5080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1FD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본 </w:t>
      </w:r>
      <w:r w:rsidR="00AB26F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프로그램에서 </w:t>
      </w:r>
      <w:r w:rsidR="009251FD" w:rsidRPr="003907C7">
        <w:rPr>
          <w:rFonts w:asciiTheme="majorHAnsi" w:eastAsiaTheme="majorHAnsi" w:hAnsiTheme="majorHAnsi" w:hint="eastAsia"/>
          <w:sz w:val="22"/>
          <w:szCs w:val="22"/>
          <w:lang w:eastAsia="ko-KR"/>
        </w:rPr>
        <w:t>생성한 모델은 아래와 같다</w:t>
      </w:r>
      <w:r w:rsidR="009251FD">
        <w:rPr>
          <w:rFonts w:hint="eastAsia"/>
          <w:sz w:val="24"/>
          <w:szCs w:val="24"/>
          <w:lang w:eastAsia="ko-KR"/>
        </w:rPr>
        <w:t>.</w:t>
      </w:r>
      <w:r w:rsidR="009251FD">
        <w:rPr>
          <w:sz w:val="24"/>
          <w:szCs w:val="24"/>
          <w:lang w:eastAsia="ko-KR"/>
        </w:rPr>
        <w:t xml:space="preserve"> </w:t>
      </w:r>
    </w:p>
    <w:p w14:paraId="5CBC6108" w14:textId="77777777" w:rsidR="003907C7" w:rsidRDefault="003907C7" w:rsidP="00D33CA3">
      <w:pPr>
        <w:ind w:left="720"/>
        <w:rPr>
          <w:sz w:val="24"/>
          <w:szCs w:val="24"/>
          <w:lang w:eastAsia="ko-K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9C14D3" wp14:editId="7AD7B48C">
            <wp:simplePos x="0" y="0"/>
            <wp:positionH relativeFrom="column">
              <wp:posOffset>2133600</wp:posOffset>
            </wp:positionH>
            <wp:positionV relativeFrom="paragraph">
              <wp:posOffset>7680960</wp:posOffset>
            </wp:positionV>
            <wp:extent cx="1988820" cy="445947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445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364D27" wp14:editId="7E3AB964">
            <wp:simplePos x="0" y="0"/>
            <wp:positionH relativeFrom="column">
              <wp:posOffset>1996440</wp:posOffset>
            </wp:positionH>
            <wp:positionV relativeFrom="paragraph">
              <wp:posOffset>4208780</wp:posOffset>
            </wp:positionV>
            <wp:extent cx="2525395" cy="3494405"/>
            <wp:effectExtent l="0" t="0" r="825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E72492" wp14:editId="1772B69B">
            <wp:simplePos x="0" y="0"/>
            <wp:positionH relativeFrom="column">
              <wp:posOffset>1798320</wp:posOffset>
            </wp:positionH>
            <wp:positionV relativeFrom="paragraph">
              <wp:posOffset>0</wp:posOffset>
            </wp:positionV>
            <wp:extent cx="2735580" cy="4261081"/>
            <wp:effectExtent l="0" t="0" r="7620" b="635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261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35549" w14:textId="77777777" w:rsidR="009652A4" w:rsidRPr="005B630E" w:rsidRDefault="004864BA" w:rsidP="005B630E">
      <w:pPr>
        <w:pStyle w:val="af7"/>
        <w:numPr>
          <w:ilvl w:val="0"/>
          <w:numId w:val="34"/>
        </w:numPr>
        <w:ind w:leftChars="0"/>
        <w:rPr>
          <w:rFonts w:asciiTheme="minorHAnsi" w:eastAsiaTheme="minorHAnsi" w:hAnsiTheme="minorHAnsi"/>
          <w:lang w:eastAsia="ko-KR"/>
        </w:rPr>
      </w:pPr>
      <w:r w:rsidRPr="005B630E">
        <w:rPr>
          <w:rFonts w:asciiTheme="minorHAnsi" w:eastAsiaTheme="minorHAnsi" w:hAnsiTheme="minorHAnsi" w:hint="eastAsia"/>
          <w:lang w:eastAsia="ko-KR"/>
        </w:rPr>
        <w:lastRenderedPageBreak/>
        <w:t>학습에 관한 설정값들</w:t>
      </w:r>
    </w:p>
    <w:p w14:paraId="494BA224" w14:textId="77777777" w:rsidR="004864BA" w:rsidRDefault="004864BA" w:rsidP="004864BA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 xml:space="preserve">Epoch: </w:t>
      </w:r>
      <w:r>
        <w:rPr>
          <w:rFonts w:asciiTheme="minorHAnsi" w:eastAsiaTheme="minorHAnsi" w:hAnsiTheme="minorHAnsi" w:hint="eastAsia"/>
          <w:lang w:eastAsia="ko-KR"/>
        </w:rPr>
        <w:t>학습 횟수.</w:t>
      </w:r>
      <w:r>
        <w:rPr>
          <w:rFonts w:asciiTheme="minorHAnsi" w:eastAsiaTheme="minorHAnsi" w:hAnsiTheme="minorHAnsi"/>
          <w:lang w:eastAsia="ko-KR"/>
        </w:rPr>
        <w:t xml:space="preserve"> </w:t>
      </w:r>
      <w:r w:rsidR="00F71964">
        <w:rPr>
          <w:rFonts w:asciiTheme="minorHAnsi" w:eastAsiaTheme="minorHAnsi" w:hAnsiTheme="minorHAnsi"/>
          <w:lang w:eastAsia="ko-KR"/>
        </w:rPr>
        <w:t>50000</w:t>
      </w:r>
      <w:r w:rsidR="00F71964">
        <w:rPr>
          <w:rFonts w:asciiTheme="minorHAnsi" w:eastAsiaTheme="minorHAnsi" w:hAnsiTheme="minorHAnsi" w:hint="eastAsia"/>
          <w:lang w:eastAsia="ko-KR"/>
        </w:rPr>
        <w:t xml:space="preserve">개의 이미지를 모두 한번씩 학습하면 </w:t>
      </w:r>
      <w:r w:rsidR="00F71964">
        <w:rPr>
          <w:rFonts w:asciiTheme="minorHAnsi" w:eastAsiaTheme="minorHAnsi" w:hAnsiTheme="minorHAnsi"/>
          <w:lang w:eastAsia="ko-KR"/>
        </w:rPr>
        <w:t>epoch</w:t>
      </w:r>
      <w:r w:rsidR="00F71964">
        <w:rPr>
          <w:rFonts w:asciiTheme="minorHAnsi" w:eastAsiaTheme="minorHAnsi" w:hAnsiTheme="minorHAnsi" w:hint="eastAsia"/>
          <w:lang w:eastAsia="ko-KR"/>
        </w:rPr>
        <w:t xml:space="preserve"> </w:t>
      </w:r>
      <w:r w:rsidR="00F71964">
        <w:rPr>
          <w:rFonts w:asciiTheme="minorHAnsi" w:eastAsiaTheme="minorHAnsi" w:hAnsiTheme="minorHAnsi"/>
          <w:lang w:eastAsia="ko-KR"/>
        </w:rPr>
        <w:t>1</w:t>
      </w:r>
      <w:r w:rsidR="00F71964">
        <w:rPr>
          <w:rFonts w:asciiTheme="minorHAnsi" w:eastAsiaTheme="minorHAnsi" w:hAnsiTheme="minorHAnsi" w:hint="eastAsia"/>
          <w:lang w:eastAsia="ko-KR"/>
        </w:rPr>
        <w:t>회가 된다.</w:t>
      </w:r>
      <w:r w:rsidR="00F71964">
        <w:rPr>
          <w:rFonts w:asciiTheme="minorHAnsi" w:eastAsiaTheme="minorHAnsi" w:hAnsiTheme="minorHAnsi"/>
          <w:lang w:eastAsia="ko-KR"/>
        </w:rPr>
        <w:t xml:space="preserve"> </w:t>
      </w:r>
      <w:r w:rsidR="004208BC">
        <w:rPr>
          <w:rFonts w:asciiTheme="minorHAnsi" w:eastAsiaTheme="minorHAnsi" w:hAnsiTheme="minorHAnsi"/>
          <w:lang w:eastAsia="ko-KR"/>
        </w:rPr>
        <w:t>50</w:t>
      </w:r>
      <w:r w:rsidR="004208BC">
        <w:rPr>
          <w:rFonts w:asciiTheme="minorHAnsi" w:eastAsiaTheme="minorHAnsi" w:hAnsiTheme="minorHAnsi" w:hint="eastAsia"/>
          <w:lang w:eastAsia="ko-KR"/>
        </w:rPr>
        <w:t>으로 설정하였다.</w:t>
      </w:r>
    </w:p>
    <w:p w14:paraId="759829FF" w14:textId="77777777" w:rsidR="004864BA" w:rsidRDefault="004864BA" w:rsidP="004864BA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 xml:space="preserve">Batch_size: </w:t>
      </w:r>
      <w:r w:rsidR="005B630E">
        <w:rPr>
          <w:rFonts w:asciiTheme="minorHAnsi" w:eastAsiaTheme="minorHAnsi" w:hAnsiTheme="minorHAnsi" w:hint="eastAsia"/>
          <w:lang w:eastAsia="ko-KR"/>
        </w:rPr>
        <w:t xml:space="preserve">한 번의 </w:t>
      </w:r>
      <w:r w:rsidR="005B630E">
        <w:rPr>
          <w:rFonts w:asciiTheme="minorHAnsi" w:eastAsiaTheme="minorHAnsi" w:hAnsiTheme="minorHAnsi"/>
          <w:lang w:eastAsia="ko-KR"/>
        </w:rPr>
        <w:t>epoch</w:t>
      </w:r>
      <w:r w:rsidR="005B630E">
        <w:rPr>
          <w:rFonts w:asciiTheme="minorHAnsi" w:eastAsiaTheme="minorHAnsi" w:hAnsiTheme="minorHAnsi" w:hint="eastAsia"/>
          <w:lang w:eastAsia="ko-KR"/>
        </w:rPr>
        <w:t xml:space="preserve">에서 </w:t>
      </w:r>
      <w:r>
        <w:rPr>
          <w:rFonts w:asciiTheme="minorHAnsi" w:eastAsiaTheme="minorHAnsi" w:hAnsiTheme="minorHAnsi" w:hint="eastAsia"/>
          <w:lang w:eastAsia="ko-KR"/>
        </w:rPr>
        <w:t>1회에 학습하는 이미지의 개수이다.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한번의 학습에 몇 개의 </w:t>
      </w:r>
      <w:r>
        <w:rPr>
          <w:rFonts w:asciiTheme="minorHAnsi" w:eastAsiaTheme="minorHAnsi" w:hAnsiTheme="minorHAnsi"/>
          <w:lang w:eastAsia="ko-KR"/>
        </w:rPr>
        <w:t xml:space="preserve">train 데이터를 </w:t>
      </w:r>
      <w:r>
        <w:rPr>
          <w:rFonts w:asciiTheme="minorHAnsi" w:eastAsiaTheme="minorHAnsi" w:hAnsiTheme="minorHAnsi" w:hint="eastAsia"/>
          <w:lang w:eastAsia="ko-KR"/>
        </w:rPr>
        <w:t>사용할 것인지 결정하게 된다.</w:t>
      </w:r>
      <w:r>
        <w:rPr>
          <w:rFonts w:asciiTheme="minorHAnsi" w:eastAsiaTheme="minorHAnsi" w:hAnsiTheme="minorHAnsi"/>
          <w:lang w:eastAsia="ko-KR"/>
        </w:rPr>
        <w:t xml:space="preserve"> </w:t>
      </w:r>
      <w:r w:rsidR="00F71964">
        <w:rPr>
          <w:rFonts w:asciiTheme="minorHAnsi" w:eastAsiaTheme="minorHAnsi" w:hAnsiTheme="minorHAnsi"/>
          <w:lang w:eastAsia="ko-KR"/>
        </w:rPr>
        <w:t>Batch_size</w:t>
      </w:r>
      <w:r w:rsidR="00F71964">
        <w:rPr>
          <w:rFonts w:asciiTheme="minorHAnsi" w:eastAsiaTheme="minorHAnsi" w:hAnsiTheme="minorHAnsi" w:hint="eastAsia"/>
          <w:lang w:eastAsia="ko-KR"/>
        </w:rPr>
        <w:t xml:space="preserve">가 작으면 그만큼 1회의 </w:t>
      </w:r>
      <w:r w:rsidR="00F71964">
        <w:rPr>
          <w:rFonts w:asciiTheme="minorHAnsi" w:eastAsiaTheme="minorHAnsi" w:hAnsiTheme="minorHAnsi"/>
          <w:lang w:eastAsia="ko-KR"/>
        </w:rPr>
        <w:t>epoch</w:t>
      </w:r>
      <w:r w:rsidR="00F71964">
        <w:rPr>
          <w:rFonts w:asciiTheme="minorHAnsi" w:eastAsiaTheme="minorHAnsi" w:hAnsiTheme="minorHAnsi" w:hint="eastAsia"/>
          <w:lang w:eastAsia="ko-KR"/>
        </w:rPr>
        <w:t>에서 여러 번 학습하게 된다.</w:t>
      </w:r>
      <w:r w:rsidR="00F71964">
        <w:rPr>
          <w:rFonts w:asciiTheme="minorHAnsi" w:eastAsiaTheme="minorHAnsi" w:hAnsiTheme="minorHAnsi"/>
          <w:lang w:eastAsia="ko-KR"/>
        </w:rPr>
        <w:t xml:space="preserve"> </w:t>
      </w:r>
      <w:r w:rsidR="004208BC">
        <w:rPr>
          <w:rFonts w:asciiTheme="minorHAnsi" w:eastAsiaTheme="minorHAnsi" w:hAnsiTheme="minorHAnsi"/>
          <w:lang w:eastAsia="ko-KR"/>
        </w:rPr>
        <w:t>256</w:t>
      </w:r>
      <w:r w:rsidR="004208BC">
        <w:rPr>
          <w:rFonts w:asciiTheme="minorHAnsi" w:eastAsiaTheme="minorHAnsi" w:hAnsiTheme="minorHAnsi" w:hint="eastAsia"/>
          <w:lang w:eastAsia="ko-KR"/>
        </w:rPr>
        <w:t>으로 설정하였다.</w:t>
      </w:r>
    </w:p>
    <w:p w14:paraId="6990238E" w14:textId="77777777" w:rsidR="009652A4" w:rsidRPr="004208BC" w:rsidRDefault="004864BA" w:rsidP="004208BC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 xml:space="preserve">Learning_rate: </w:t>
      </w:r>
      <w:r>
        <w:rPr>
          <w:rFonts w:asciiTheme="minorHAnsi" w:eastAsiaTheme="minorHAnsi" w:hAnsiTheme="minorHAnsi" w:hint="eastAsia"/>
          <w:lang w:eastAsia="ko-KR"/>
        </w:rPr>
        <w:t>학습속도.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0과 </w:t>
      </w:r>
      <w:r>
        <w:rPr>
          <w:rFonts w:asciiTheme="minorHAnsi" w:eastAsiaTheme="minorHAnsi" w:hAnsiTheme="minorHAnsi"/>
          <w:lang w:eastAsia="ko-KR"/>
        </w:rPr>
        <w:t xml:space="preserve">1 </w:t>
      </w:r>
      <w:r>
        <w:rPr>
          <w:rFonts w:asciiTheme="minorHAnsi" w:eastAsiaTheme="minorHAnsi" w:hAnsiTheme="minorHAnsi" w:hint="eastAsia"/>
          <w:lang w:eastAsia="ko-KR"/>
        </w:rPr>
        <w:t>사이의 값으로 설정된다.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가중치를 업데이트 할 때 사용되는데 학습률이 너무 작으면 가중치의 변화가 거의 없어 제대로 갱신되지 않을 수 있다.</w:t>
      </w:r>
      <w:r>
        <w:rPr>
          <w:rFonts w:asciiTheme="minorHAnsi" w:eastAsiaTheme="minorHAnsi" w:hAnsiTheme="minorHAnsi"/>
          <w:lang w:eastAsia="ko-KR"/>
        </w:rPr>
        <w:t xml:space="preserve"> </w:t>
      </w:r>
      <w:r w:rsidR="004208BC">
        <w:rPr>
          <w:rFonts w:asciiTheme="minorHAnsi" w:eastAsiaTheme="minorHAnsi" w:hAnsiTheme="minorHAnsi"/>
          <w:lang w:eastAsia="ko-KR"/>
        </w:rPr>
        <w:t>0.001</w:t>
      </w:r>
      <w:r w:rsidR="004208BC">
        <w:rPr>
          <w:rFonts w:asciiTheme="minorHAnsi" w:eastAsiaTheme="minorHAnsi" w:hAnsiTheme="minorHAnsi" w:hint="eastAsia"/>
          <w:lang w:eastAsia="ko-KR"/>
        </w:rPr>
        <w:t>로 설정하였다.</w:t>
      </w:r>
    </w:p>
    <w:p w14:paraId="59B0EB9B" w14:textId="77777777" w:rsidR="003907C7" w:rsidRPr="003907C7" w:rsidRDefault="003907C7" w:rsidP="009652A4">
      <w:pPr>
        <w:ind w:left="720"/>
        <w:rPr>
          <w:rFonts w:asciiTheme="minorHAnsi" w:eastAsiaTheme="minorHAnsi" w:hAnsiTheme="minorHAnsi"/>
          <w:lang w:eastAsia="ko-KR"/>
        </w:rPr>
      </w:pPr>
    </w:p>
    <w:p w14:paraId="734B7E29" w14:textId="77777777" w:rsidR="009652A4" w:rsidRDefault="004208BC" w:rsidP="009652A4">
      <w:pPr>
        <w:pStyle w:val="af7"/>
        <w:numPr>
          <w:ilvl w:val="0"/>
          <w:numId w:val="26"/>
        </w:numPr>
        <w:ind w:leftChars="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모델에 대한 설명</w:t>
      </w:r>
    </w:p>
    <w:p w14:paraId="3233D778" w14:textId="77777777" w:rsidR="00AB26F1" w:rsidRDefault="00AB26F1" w:rsidP="00AB26F1">
      <w:pPr>
        <w:pStyle w:val="af7"/>
        <w:numPr>
          <w:ilvl w:val="0"/>
          <w:numId w:val="33"/>
        </w:numPr>
        <w:ind w:leftChars="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모든 </w:t>
      </w:r>
      <w:r>
        <w:rPr>
          <w:rFonts w:asciiTheme="minorHAnsi" w:eastAsiaTheme="minorHAnsi" w:hAnsiTheme="minorHAnsi"/>
          <w:lang w:eastAsia="ko-KR"/>
        </w:rPr>
        <w:t>convolution</w:t>
      </w:r>
      <w:r>
        <w:rPr>
          <w:rFonts w:asciiTheme="minorHAnsi" w:eastAsiaTheme="minorHAnsi" w:hAnsiTheme="minorHAnsi" w:hint="eastAsia"/>
          <w:lang w:eastAsia="ko-KR"/>
        </w:rPr>
        <w:t xml:space="preserve">레이어의 </w:t>
      </w:r>
      <w:r>
        <w:rPr>
          <w:rFonts w:asciiTheme="minorHAnsi" w:eastAsiaTheme="minorHAnsi" w:hAnsiTheme="minorHAnsi"/>
          <w:lang w:eastAsia="ko-KR"/>
        </w:rPr>
        <w:t>activation function</w:t>
      </w:r>
      <w:r>
        <w:rPr>
          <w:rFonts w:asciiTheme="minorHAnsi" w:eastAsiaTheme="minorHAnsi" w:hAnsiTheme="minorHAnsi" w:hint="eastAsia"/>
          <w:lang w:eastAsia="ko-KR"/>
        </w:rPr>
        <w:t xml:space="preserve">은 </w:t>
      </w:r>
      <w:r>
        <w:rPr>
          <w:rFonts w:asciiTheme="minorHAnsi" w:eastAsiaTheme="minorHAnsi" w:hAnsiTheme="minorHAnsi"/>
          <w:lang w:eastAsia="ko-KR"/>
        </w:rPr>
        <w:t>sigmoid</w:t>
      </w:r>
      <w:r>
        <w:rPr>
          <w:rFonts w:asciiTheme="minorHAnsi" w:eastAsiaTheme="minorHAnsi" w:hAnsiTheme="minorHAnsi" w:hint="eastAsia"/>
          <w:lang w:eastAsia="ko-KR"/>
        </w:rPr>
        <w:t xml:space="preserve">가 아닌 </w:t>
      </w:r>
      <w:r>
        <w:rPr>
          <w:rFonts w:asciiTheme="minorHAnsi" w:eastAsiaTheme="minorHAnsi" w:hAnsiTheme="minorHAnsi"/>
          <w:lang w:eastAsia="ko-KR"/>
        </w:rPr>
        <w:t>relu</w:t>
      </w:r>
      <w:r>
        <w:rPr>
          <w:rFonts w:asciiTheme="minorHAnsi" w:eastAsiaTheme="minorHAnsi" w:hAnsiTheme="minorHAnsi" w:hint="eastAsia"/>
          <w:lang w:eastAsia="ko-KR"/>
        </w:rPr>
        <w:t>함수를 사용하였다.</w:t>
      </w:r>
      <w:r>
        <w:rPr>
          <w:rFonts w:asciiTheme="minorHAnsi" w:eastAsiaTheme="minorHAnsi" w:hAnsiTheme="minorHAnsi"/>
          <w:lang w:eastAsia="ko-KR"/>
        </w:rPr>
        <w:t xml:space="preserve"> </w:t>
      </w:r>
    </w:p>
    <w:p w14:paraId="09DDD1B7" w14:textId="77777777" w:rsidR="00AB26F1" w:rsidRPr="003907C7" w:rsidRDefault="00AB26F1" w:rsidP="00AB26F1">
      <w:pPr>
        <w:pStyle w:val="af7"/>
        <w:ind w:leftChars="0" w:left="1120"/>
        <w:rPr>
          <w:rFonts w:asciiTheme="minorHAnsi" w:eastAsiaTheme="minorHAnsi" w:hAnsiTheme="minorHAnsi"/>
          <w:lang w:eastAsia="ko-KR"/>
        </w:rPr>
      </w:pPr>
    </w:p>
    <w:p w14:paraId="1DC31906" w14:textId="77777777" w:rsidR="003907C7" w:rsidRPr="003907C7" w:rsidRDefault="003907C7" w:rsidP="003907C7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3907C7">
        <w:rPr>
          <w:rFonts w:asciiTheme="minorHAnsi" w:eastAsiaTheme="minorHAnsi" w:hAnsiTheme="minorHAnsi" w:hint="eastAsia"/>
          <w:u w:val="single"/>
          <w:lang w:eastAsia="ko-KR"/>
        </w:rPr>
        <w:t xml:space="preserve">1번 </w:t>
      </w:r>
      <w:r w:rsidRPr="003907C7">
        <w:rPr>
          <w:rFonts w:asciiTheme="minorHAnsi" w:eastAsiaTheme="minorHAnsi" w:hAnsiTheme="minorHAnsi"/>
          <w:u w:val="single"/>
          <w:lang w:eastAsia="ko-KR"/>
        </w:rPr>
        <w:t xml:space="preserve">convolution </w:t>
      </w:r>
      <w:r w:rsidRPr="003907C7">
        <w:rPr>
          <w:rFonts w:asciiTheme="minorHAnsi" w:eastAsiaTheme="minorHAnsi" w:hAnsiTheme="minorHAnsi" w:hint="eastAsia"/>
          <w:u w:val="single"/>
          <w:lang w:eastAsia="ko-KR"/>
        </w:rPr>
        <w:t>레이어:</w:t>
      </w:r>
      <w:r w:rsidRPr="003907C7">
        <w:rPr>
          <w:rFonts w:asciiTheme="minorHAnsi" w:eastAsiaTheme="minorHAnsi" w:hAnsiTheme="minorHAnsi"/>
          <w:u w:val="single"/>
          <w:lang w:eastAsia="ko-KR"/>
        </w:rPr>
        <w:t xml:space="preserve"> 3*3</w:t>
      </w:r>
      <w:r w:rsidRPr="003907C7">
        <w:rPr>
          <w:rFonts w:asciiTheme="minorHAnsi" w:eastAsiaTheme="minorHAnsi" w:hAnsiTheme="minorHAnsi" w:hint="eastAsia"/>
          <w:u w:val="single"/>
          <w:lang w:eastAsia="ko-KR"/>
        </w:rPr>
        <w:t xml:space="preserve">크기의 필터 </w:t>
      </w:r>
      <w:r w:rsidRPr="003907C7">
        <w:rPr>
          <w:rFonts w:asciiTheme="minorHAnsi" w:eastAsiaTheme="minorHAnsi" w:hAnsiTheme="minorHAnsi"/>
          <w:u w:val="single"/>
          <w:lang w:eastAsia="ko-KR"/>
        </w:rPr>
        <w:t>32</w:t>
      </w:r>
      <w:r w:rsidRPr="003907C7">
        <w:rPr>
          <w:rFonts w:asciiTheme="minorHAnsi" w:eastAsiaTheme="minorHAnsi" w:hAnsiTheme="minorHAnsi" w:hint="eastAsia"/>
          <w:u w:val="single"/>
          <w:lang w:eastAsia="ko-KR"/>
        </w:rPr>
        <w:t>개</w:t>
      </w:r>
    </w:p>
    <w:p w14:paraId="60A3AFDA" w14:textId="77777777" w:rsidR="009652A4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model.add(Conv2D(32, (3, 3), padding='same',input_shape=x_train.shape[1:]))</w:t>
      </w:r>
    </w:p>
    <w:p w14:paraId="029E32A3" w14:textId="77777777" w:rsidR="002838C9" w:rsidRPr="002838C9" w:rsidRDefault="002838C9" w:rsidP="002838C9">
      <w:pPr>
        <w:pStyle w:val="af7"/>
        <w:numPr>
          <w:ilvl w:val="0"/>
          <w:numId w:val="30"/>
        </w:numPr>
        <w:ind w:leftChars="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Convolution Layer</w:t>
      </w:r>
      <w:r>
        <w:rPr>
          <w:rFonts w:asciiTheme="minorHAnsi" w:eastAsiaTheme="minorHAnsi" w:hAnsiTheme="minorHAnsi" w:hint="eastAsia"/>
          <w:lang w:eastAsia="ko-KR"/>
        </w:rPr>
        <w:t>는 입력 데이터로부터 특징을 추출하는 역할을 한다.</w:t>
      </w:r>
      <w:r>
        <w:rPr>
          <w:rFonts w:asciiTheme="minorHAnsi" w:eastAsiaTheme="minorHAnsi" w:hAnsiTheme="minorHAnsi"/>
          <w:lang w:eastAsia="ko-KR"/>
        </w:rPr>
        <w:t xml:space="preserve"> </w:t>
      </w:r>
    </w:p>
    <w:p w14:paraId="0A095509" w14:textId="77777777" w:rsidR="00AB26F1" w:rsidRDefault="009652A4" w:rsidP="00AB26F1">
      <w:pPr>
        <w:pStyle w:val="af7"/>
        <w:numPr>
          <w:ilvl w:val="0"/>
          <w:numId w:val="30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X_train.shape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가 </w:t>
      </w:r>
      <w:r w:rsidRPr="003907C7">
        <w:rPr>
          <w:rFonts w:asciiTheme="minorHAnsi" w:eastAsiaTheme="minorHAnsi" w:hAnsiTheme="minorHAnsi"/>
          <w:lang w:eastAsia="ko-KR"/>
        </w:rPr>
        <w:t>(5000,32,32,3)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이므로 이미지 하나의 크기가 </w:t>
      </w:r>
      <w:r w:rsidRPr="003907C7">
        <w:rPr>
          <w:rFonts w:asciiTheme="minorHAnsi" w:eastAsiaTheme="minorHAnsi" w:hAnsiTheme="minorHAnsi"/>
          <w:lang w:eastAsia="ko-KR"/>
        </w:rPr>
        <w:t>32*32</w:t>
      </w:r>
      <w:r w:rsidRPr="003907C7">
        <w:rPr>
          <w:rFonts w:asciiTheme="minorHAnsi" w:eastAsiaTheme="minorHAnsi" w:hAnsiTheme="minorHAnsi" w:hint="eastAsia"/>
          <w:lang w:eastAsia="ko-KR"/>
        </w:rPr>
        <w:t>이고,</w:t>
      </w:r>
      <w:r w:rsidRPr="003907C7">
        <w:rPr>
          <w:rFonts w:asciiTheme="minorHAnsi" w:eastAsiaTheme="minorHAnsi" w:hAnsiTheme="minorHAnsi"/>
          <w:lang w:eastAsia="ko-KR"/>
        </w:rPr>
        <w:t xml:space="preserve"> 3</w:t>
      </w:r>
      <w:r w:rsidRPr="003907C7">
        <w:rPr>
          <w:rFonts w:asciiTheme="minorHAnsi" w:eastAsiaTheme="minorHAnsi" w:hAnsiTheme="minorHAnsi" w:hint="eastAsia"/>
          <w:lang w:eastAsia="ko-KR"/>
        </w:rPr>
        <w:t>은 컬러이미지라는 것을 말한다.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  <w:r w:rsidRPr="003907C7">
        <w:rPr>
          <w:rFonts w:asciiTheme="minorHAnsi" w:eastAsiaTheme="minorHAnsi" w:hAnsiTheme="minorHAnsi" w:hint="eastAsia"/>
          <w:lang w:eastAsia="ko-KR"/>
        </w:rPr>
        <w:t>필터를 이동시켜가면서 이미지를 검사한다.</w:t>
      </w:r>
    </w:p>
    <w:p w14:paraId="230FE821" w14:textId="77777777" w:rsidR="00AB26F1" w:rsidRDefault="00AB26F1" w:rsidP="00AB26F1">
      <w:pPr>
        <w:pStyle w:val="af7"/>
        <w:numPr>
          <w:ilvl w:val="0"/>
          <w:numId w:val="30"/>
        </w:numPr>
        <w:ind w:leftChars="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Padding</w:t>
      </w:r>
      <w:r>
        <w:rPr>
          <w:rFonts w:asciiTheme="minorHAnsi" w:eastAsiaTheme="minorHAnsi" w:hAnsiTheme="minorHAnsi" w:hint="eastAsia"/>
          <w:lang w:eastAsia="ko-KR"/>
        </w:rPr>
        <w:t>은 입력 데이터 주변을 특정 값으로 채워 출력 크기를 조정할 목적으로 사용된다.</w:t>
      </w:r>
      <w:r>
        <w:rPr>
          <w:rFonts w:asciiTheme="minorHAnsi" w:eastAsiaTheme="minorHAnsi" w:hAnsiTheme="minorHAnsi"/>
          <w:lang w:eastAsia="ko-KR"/>
        </w:rPr>
        <w:t xml:space="preserve"> Padding</w:t>
      </w:r>
      <w:r>
        <w:rPr>
          <w:rFonts w:asciiTheme="minorHAnsi" w:eastAsiaTheme="minorHAnsi" w:hAnsiTheme="minorHAnsi" w:hint="eastAsia"/>
          <w:lang w:eastAsia="ko-KR"/>
        </w:rPr>
        <w:t xml:space="preserve">을 </w:t>
      </w:r>
      <w:r>
        <w:rPr>
          <w:rFonts w:asciiTheme="minorHAnsi" w:eastAsiaTheme="minorHAnsi" w:hAnsiTheme="minorHAnsi"/>
          <w:lang w:eastAsia="ko-KR"/>
        </w:rPr>
        <w:t>same</w:t>
      </w:r>
      <w:r>
        <w:rPr>
          <w:rFonts w:asciiTheme="minorHAnsi" w:eastAsiaTheme="minorHAnsi" w:hAnsiTheme="minorHAnsi" w:hint="eastAsia"/>
          <w:lang w:eastAsia="ko-KR"/>
        </w:rPr>
        <w:t>으로 설정하여 입력값과 출력값의 크기가 동일하도록 했다.</w:t>
      </w:r>
    </w:p>
    <w:p w14:paraId="34490AC1" w14:textId="77777777" w:rsidR="00AB26F1" w:rsidRPr="00AB26F1" w:rsidRDefault="00AB26F1" w:rsidP="00AB26F1">
      <w:pPr>
        <w:pStyle w:val="af7"/>
        <w:ind w:leftChars="0" w:left="1080"/>
        <w:rPr>
          <w:rFonts w:asciiTheme="minorHAnsi" w:eastAsiaTheme="minorHAnsi" w:hAnsiTheme="minorHAnsi"/>
          <w:lang w:eastAsia="ko-KR"/>
        </w:rPr>
      </w:pPr>
    </w:p>
    <w:p w14:paraId="712E515C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model.add(Activation('relu'))</w:t>
      </w:r>
    </w:p>
    <w:p w14:paraId="18F4244F" w14:textId="77777777" w:rsidR="003907C7" w:rsidRPr="003907C7" w:rsidRDefault="003907C7" w:rsidP="009652A4">
      <w:pPr>
        <w:ind w:left="720"/>
        <w:rPr>
          <w:rFonts w:asciiTheme="minorHAnsi" w:eastAsiaTheme="minorHAnsi" w:hAnsiTheme="minorHAnsi"/>
          <w:lang w:eastAsia="ko-KR"/>
        </w:rPr>
      </w:pPr>
    </w:p>
    <w:p w14:paraId="69219987" w14:textId="77777777" w:rsidR="003907C7" w:rsidRPr="003907C7" w:rsidRDefault="003907C7" w:rsidP="003907C7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3907C7">
        <w:rPr>
          <w:rFonts w:asciiTheme="minorHAnsi" w:eastAsiaTheme="minorHAnsi" w:hAnsiTheme="minorHAnsi"/>
          <w:u w:val="single"/>
          <w:lang w:eastAsia="ko-KR"/>
        </w:rPr>
        <w:t>2</w:t>
      </w:r>
      <w:r w:rsidRPr="003907C7">
        <w:rPr>
          <w:rFonts w:asciiTheme="minorHAnsi" w:eastAsiaTheme="minorHAnsi" w:hAnsiTheme="minorHAnsi" w:hint="eastAsia"/>
          <w:u w:val="single"/>
          <w:lang w:eastAsia="ko-KR"/>
        </w:rPr>
        <w:t xml:space="preserve">번 </w:t>
      </w:r>
      <w:r w:rsidRPr="003907C7">
        <w:rPr>
          <w:rFonts w:asciiTheme="minorHAnsi" w:eastAsiaTheme="minorHAnsi" w:hAnsiTheme="minorHAnsi"/>
          <w:u w:val="single"/>
          <w:lang w:eastAsia="ko-KR"/>
        </w:rPr>
        <w:t xml:space="preserve">convolution </w:t>
      </w:r>
      <w:r w:rsidRPr="003907C7">
        <w:rPr>
          <w:rFonts w:asciiTheme="minorHAnsi" w:eastAsiaTheme="minorHAnsi" w:hAnsiTheme="minorHAnsi" w:hint="eastAsia"/>
          <w:u w:val="single"/>
          <w:lang w:eastAsia="ko-KR"/>
        </w:rPr>
        <w:t>레이어:</w:t>
      </w:r>
      <w:r w:rsidRPr="003907C7">
        <w:rPr>
          <w:rFonts w:asciiTheme="minorHAnsi" w:eastAsiaTheme="minorHAnsi" w:hAnsiTheme="minorHAnsi"/>
          <w:u w:val="single"/>
          <w:lang w:eastAsia="ko-KR"/>
        </w:rPr>
        <w:t xml:space="preserve"> 3*3</w:t>
      </w:r>
      <w:r w:rsidRPr="003907C7">
        <w:rPr>
          <w:rFonts w:asciiTheme="minorHAnsi" w:eastAsiaTheme="minorHAnsi" w:hAnsiTheme="minorHAnsi" w:hint="eastAsia"/>
          <w:u w:val="single"/>
          <w:lang w:eastAsia="ko-KR"/>
        </w:rPr>
        <w:t xml:space="preserve">크기의 필터 </w:t>
      </w:r>
      <w:r w:rsidRPr="003907C7">
        <w:rPr>
          <w:rFonts w:asciiTheme="minorHAnsi" w:eastAsiaTheme="minorHAnsi" w:hAnsiTheme="minorHAnsi"/>
          <w:u w:val="single"/>
          <w:lang w:eastAsia="ko-KR"/>
        </w:rPr>
        <w:t>32</w:t>
      </w:r>
      <w:r w:rsidRPr="003907C7">
        <w:rPr>
          <w:rFonts w:asciiTheme="minorHAnsi" w:eastAsiaTheme="minorHAnsi" w:hAnsiTheme="minorHAnsi" w:hint="eastAsia"/>
          <w:u w:val="single"/>
          <w:lang w:eastAsia="ko-KR"/>
        </w:rPr>
        <w:t>개</w:t>
      </w:r>
    </w:p>
    <w:p w14:paraId="490BBE0A" w14:textId="77777777" w:rsidR="009652A4" w:rsidRPr="003907C7" w:rsidRDefault="009652A4" w:rsidP="003907C7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model.add(Conv2D(32, (3, 3)))</w:t>
      </w:r>
    </w:p>
    <w:p w14:paraId="628651FC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model.add(Activation('relu'))</w:t>
      </w:r>
    </w:p>
    <w:p w14:paraId="56040DE8" w14:textId="77777777" w:rsidR="003907C7" w:rsidRPr="003907C7" w:rsidRDefault="003907C7" w:rsidP="009652A4">
      <w:pPr>
        <w:ind w:left="720"/>
        <w:rPr>
          <w:rFonts w:asciiTheme="minorHAnsi" w:eastAsiaTheme="minorHAnsi" w:hAnsiTheme="minorHAnsi"/>
          <w:lang w:eastAsia="ko-KR"/>
        </w:rPr>
      </w:pPr>
    </w:p>
    <w:p w14:paraId="7496638E" w14:textId="77777777" w:rsidR="003907C7" w:rsidRPr="004864BA" w:rsidRDefault="003907C7" w:rsidP="003907C7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864BA">
        <w:rPr>
          <w:rFonts w:asciiTheme="minorHAnsi" w:eastAsiaTheme="minorHAnsi" w:hAnsiTheme="minorHAnsi" w:hint="eastAsia"/>
          <w:u w:val="single"/>
          <w:lang w:eastAsia="ko-KR"/>
        </w:rPr>
        <w:t>M</w:t>
      </w:r>
      <w:r w:rsidRPr="004864BA">
        <w:rPr>
          <w:rFonts w:asciiTheme="minorHAnsi" w:eastAsiaTheme="minorHAnsi" w:hAnsiTheme="minorHAnsi"/>
          <w:u w:val="single"/>
          <w:lang w:eastAsia="ko-KR"/>
        </w:rPr>
        <w:t>axPooling</w:t>
      </w:r>
    </w:p>
    <w:p w14:paraId="48763C77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model.add(MaxPooling2D(pool_size=(2, 2)))</w:t>
      </w:r>
    </w:p>
    <w:p w14:paraId="7AFA810F" w14:textId="77777777" w:rsidR="009652A4" w:rsidRDefault="009652A4" w:rsidP="009652A4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 w:hint="eastAsia"/>
          <w:lang w:eastAsia="ko-KR"/>
        </w:rPr>
        <w:t>검사한 데이터를 중요한 특성으로 줄이는 m</w:t>
      </w:r>
      <w:r w:rsidRPr="003907C7">
        <w:rPr>
          <w:rFonts w:asciiTheme="minorHAnsi" w:eastAsiaTheme="minorHAnsi" w:hAnsiTheme="minorHAnsi"/>
          <w:lang w:eastAsia="ko-KR"/>
        </w:rPr>
        <w:t>axpooling</w:t>
      </w:r>
      <w:r w:rsidRPr="003907C7">
        <w:rPr>
          <w:rFonts w:asciiTheme="minorHAnsi" w:eastAsiaTheme="minorHAnsi" w:hAnsiTheme="minorHAnsi" w:hint="eastAsia"/>
          <w:lang w:eastAsia="ko-KR"/>
        </w:rPr>
        <w:t>을 실시한다.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</w:p>
    <w:p w14:paraId="773628DD" w14:textId="77777777" w:rsidR="004208BC" w:rsidRPr="003907C7" w:rsidRDefault="004208BC" w:rsidP="004208BC">
      <w:pPr>
        <w:pStyle w:val="af7"/>
        <w:ind w:leftChars="0" w:left="1080"/>
        <w:rPr>
          <w:rFonts w:asciiTheme="minorHAnsi" w:eastAsiaTheme="minorHAnsi" w:hAnsiTheme="minorHAnsi"/>
          <w:lang w:eastAsia="ko-KR"/>
        </w:rPr>
      </w:pPr>
    </w:p>
    <w:p w14:paraId="73CA8F68" w14:textId="77777777" w:rsidR="003907C7" w:rsidRPr="004208BC" w:rsidRDefault="004208BC" w:rsidP="004208BC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208BC">
        <w:rPr>
          <w:rFonts w:asciiTheme="minorHAnsi" w:eastAsiaTheme="minorHAnsi" w:hAnsiTheme="minorHAnsi" w:hint="eastAsia"/>
          <w:u w:val="single"/>
          <w:lang w:eastAsia="ko-KR"/>
        </w:rPr>
        <w:t>D</w:t>
      </w:r>
      <w:r w:rsidRPr="004208BC">
        <w:rPr>
          <w:rFonts w:asciiTheme="minorHAnsi" w:eastAsiaTheme="minorHAnsi" w:hAnsiTheme="minorHAnsi"/>
          <w:u w:val="single"/>
          <w:lang w:eastAsia="ko-KR"/>
        </w:rPr>
        <w:t>ropout</w:t>
      </w:r>
    </w:p>
    <w:p w14:paraId="3CEC82FD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model.add(Dropout(0.25))</w:t>
      </w:r>
    </w:p>
    <w:p w14:paraId="586A07A3" w14:textId="77777777" w:rsidR="002838C9" w:rsidRDefault="002838C9" w:rsidP="002838C9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Over fitting</w:t>
      </w:r>
      <w:r>
        <w:rPr>
          <w:rFonts w:asciiTheme="minorHAnsi" w:eastAsiaTheme="minorHAnsi" w:hAnsiTheme="minorHAnsi" w:hint="eastAsia"/>
          <w:lang w:eastAsia="ko-KR"/>
        </w:rPr>
        <w:t>을 막기 위한 방법으로,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뉴럴 네트워크가 학습 중일 때 랜덤하게 뉴런을 꺼서 학습을 방해함으로써 학습이 </w:t>
      </w:r>
      <w:r>
        <w:rPr>
          <w:rFonts w:asciiTheme="minorHAnsi" w:eastAsiaTheme="minorHAnsi" w:hAnsiTheme="minorHAnsi"/>
          <w:lang w:eastAsia="ko-KR"/>
        </w:rPr>
        <w:t xml:space="preserve">train </w:t>
      </w:r>
      <w:r>
        <w:rPr>
          <w:rFonts w:asciiTheme="minorHAnsi" w:eastAsiaTheme="minorHAnsi" w:hAnsiTheme="minorHAnsi" w:hint="eastAsia"/>
          <w:lang w:eastAsia="ko-KR"/>
        </w:rPr>
        <w:t>데이터에만 잘 적용되도록 치우치는 현상을 막아준다.</w:t>
      </w:r>
      <w:r>
        <w:rPr>
          <w:rFonts w:asciiTheme="minorHAnsi" w:eastAsiaTheme="minorHAnsi" w:hAnsiTheme="minorHAnsi"/>
          <w:lang w:eastAsia="ko-KR"/>
        </w:rPr>
        <w:t xml:space="preserve"> </w:t>
      </w:r>
    </w:p>
    <w:p w14:paraId="76B3EF59" w14:textId="77777777" w:rsidR="002838C9" w:rsidRPr="002838C9" w:rsidRDefault="002838C9" w:rsidP="002838C9">
      <w:pPr>
        <w:pStyle w:val="af7"/>
        <w:ind w:leftChars="0" w:left="1080"/>
        <w:rPr>
          <w:rFonts w:asciiTheme="minorHAnsi" w:eastAsiaTheme="minorHAnsi" w:hAnsiTheme="minorHAnsi"/>
          <w:lang w:eastAsia="ko-KR"/>
        </w:rPr>
      </w:pPr>
      <w:r>
        <w:rPr>
          <w:noProof/>
        </w:rPr>
        <w:lastRenderedPageBreak/>
        <w:drawing>
          <wp:inline distT="0" distB="0" distL="0" distR="0" wp14:anchorId="26D40950" wp14:editId="2F7613F6">
            <wp:extent cx="3093720" cy="1771948"/>
            <wp:effectExtent l="0" t="0" r="0" b="0"/>
            <wp:docPr id="7" name="그림 7" descr="https://t1.daumcdn.net/cfile/tistory/224A3941583ED6B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224A3941583ED6B1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81" cy="17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2230" w14:textId="77777777" w:rsidR="003907C7" w:rsidRPr="004864BA" w:rsidRDefault="003907C7" w:rsidP="003907C7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864BA">
        <w:rPr>
          <w:rFonts w:asciiTheme="minorHAnsi" w:eastAsiaTheme="minorHAnsi" w:hAnsiTheme="minorHAnsi"/>
          <w:u w:val="single"/>
          <w:lang w:eastAsia="ko-KR"/>
        </w:rPr>
        <w:t>3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 xml:space="preserve">번 </w:t>
      </w:r>
      <w:r w:rsidRPr="004864BA">
        <w:rPr>
          <w:rFonts w:asciiTheme="minorHAnsi" w:eastAsiaTheme="minorHAnsi" w:hAnsiTheme="minorHAnsi"/>
          <w:u w:val="single"/>
          <w:lang w:eastAsia="ko-KR"/>
        </w:rPr>
        <w:t xml:space="preserve">convolution 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>레이어:</w:t>
      </w:r>
      <w:r w:rsidRPr="004864BA">
        <w:rPr>
          <w:rFonts w:asciiTheme="minorHAnsi" w:eastAsiaTheme="minorHAnsi" w:hAnsiTheme="minorHAnsi"/>
          <w:u w:val="single"/>
          <w:lang w:eastAsia="ko-KR"/>
        </w:rPr>
        <w:t xml:space="preserve"> 3*3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 xml:space="preserve">크기의 필터 </w:t>
      </w:r>
      <w:r w:rsidRPr="004864BA">
        <w:rPr>
          <w:rFonts w:asciiTheme="minorHAnsi" w:eastAsiaTheme="minorHAnsi" w:hAnsiTheme="minorHAnsi"/>
          <w:u w:val="single"/>
          <w:lang w:eastAsia="ko-KR"/>
        </w:rPr>
        <w:t>64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>개</w:t>
      </w:r>
    </w:p>
    <w:p w14:paraId="37168B31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model.add(Conv2D(64, (3, 3), padding='same'))</w:t>
      </w:r>
    </w:p>
    <w:p w14:paraId="76E6A519" w14:textId="77777777" w:rsidR="009652A4" w:rsidRPr="003907C7" w:rsidRDefault="009652A4" w:rsidP="009652A4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 w:hint="eastAsia"/>
          <w:lang w:eastAsia="ko-KR"/>
        </w:rPr>
        <w:t>C</w:t>
      </w:r>
      <w:r w:rsidRPr="003907C7">
        <w:rPr>
          <w:rFonts w:asciiTheme="minorHAnsi" w:eastAsiaTheme="minorHAnsi" w:hAnsiTheme="minorHAnsi"/>
          <w:lang w:eastAsia="ko-KR"/>
        </w:rPr>
        <w:t xml:space="preserve">onvolution Layer. 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필터 개수를 </w:t>
      </w:r>
      <w:r w:rsidRPr="003907C7">
        <w:rPr>
          <w:rFonts w:asciiTheme="minorHAnsi" w:eastAsiaTheme="minorHAnsi" w:hAnsiTheme="minorHAnsi"/>
          <w:lang w:eastAsia="ko-KR"/>
        </w:rPr>
        <w:t>64</w:t>
      </w:r>
      <w:r w:rsidRPr="003907C7">
        <w:rPr>
          <w:rFonts w:asciiTheme="minorHAnsi" w:eastAsiaTheme="minorHAnsi" w:hAnsiTheme="minorHAnsi" w:hint="eastAsia"/>
          <w:lang w:eastAsia="ko-KR"/>
        </w:rPr>
        <w:t>개로 설정하여 이미지를 검사한다.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</w:p>
    <w:p w14:paraId="0958A92B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model.add(Activation('relu'))</w:t>
      </w:r>
    </w:p>
    <w:p w14:paraId="295E9E7B" w14:textId="77777777" w:rsidR="003907C7" w:rsidRPr="003907C7" w:rsidRDefault="003907C7" w:rsidP="009652A4">
      <w:pPr>
        <w:ind w:left="720"/>
        <w:rPr>
          <w:rFonts w:asciiTheme="minorHAnsi" w:eastAsiaTheme="minorHAnsi" w:hAnsiTheme="minorHAnsi"/>
          <w:lang w:eastAsia="ko-KR"/>
        </w:rPr>
      </w:pPr>
    </w:p>
    <w:p w14:paraId="2DF28F94" w14:textId="77777777" w:rsidR="003907C7" w:rsidRPr="004864BA" w:rsidRDefault="003907C7" w:rsidP="003907C7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864BA">
        <w:rPr>
          <w:rFonts w:asciiTheme="minorHAnsi" w:eastAsiaTheme="minorHAnsi" w:hAnsiTheme="minorHAnsi"/>
          <w:u w:val="single"/>
          <w:lang w:eastAsia="ko-KR"/>
        </w:rPr>
        <w:t>4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 xml:space="preserve">번 </w:t>
      </w:r>
      <w:r w:rsidRPr="004864BA">
        <w:rPr>
          <w:rFonts w:asciiTheme="minorHAnsi" w:eastAsiaTheme="minorHAnsi" w:hAnsiTheme="minorHAnsi"/>
          <w:u w:val="single"/>
          <w:lang w:eastAsia="ko-KR"/>
        </w:rPr>
        <w:t xml:space="preserve">convolution 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>레이어:</w:t>
      </w:r>
      <w:r w:rsidRPr="004864BA">
        <w:rPr>
          <w:rFonts w:asciiTheme="minorHAnsi" w:eastAsiaTheme="minorHAnsi" w:hAnsiTheme="minorHAnsi"/>
          <w:u w:val="single"/>
          <w:lang w:eastAsia="ko-KR"/>
        </w:rPr>
        <w:t xml:space="preserve"> 3*3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 xml:space="preserve">크기의 필터 </w:t>
      </w:r>
      <w:r w:rsidRPr="004864BA">
        <w:rPr>
          <w:rFonts w:asciiTheme="minorHAnsi" w:eastAsiaTheme="minorHAnsi" w:hAnsiTheme="minorHAnsi"/>
          <w:u w:val="single"/>
          <w:lang w:eastAsia="ko-KR"/>
        </w:rPr>
        <w:t>64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>개</w:t>
      </w:r>
    </w:p>
    <w:p w14:paraId="4D7AF1C3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model.add(Conv2D(64, (3, 3)))</w:t>
      </w:r>
    </w:p>
    <w:p w14:paraId="0099AD3F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model.add(Activation('relu'))</w:t>
      </w:r>
    </w:p>
    <w:p w14:paraId="2297F07A" w14:textId="77777777" w:rsidR="003907C7" w:rsidRPr="003907C7" w:rsidRDefault="003907C7" w:rsidP="009652A4">
      <w:pPr>
        <w:ind w:left="720"/>
        <w:rPr>
          <w:rFonts w:asciiTheme="minorHAnsi" w:eastAsiaTheme="minorHAnsi" w:hAnsiTheme="minorHAnsi"/>
          <w:lang w:eastAsia="ko-KR"/>
        </w:rPr>
      </w:pPr>
    </w:p>
    <w:p w14:paraId="39F140B4" w14:textId="77777777" w:rsidR="003907C7" w:rsidRPr="004864BA" w:rsidRDefault="003907C7" w:rsidP="003907C7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864BA">
        <w:rPr>
          <w:rFonts w:asciiTheme="minorHAnsi" w:eastAsiaTheme="minorHAnsi" w:hAnsiTheme="minorHAnsi" w:hint="eastAsia"/>
          <w:u w:val="single"/>
          <w:lang w:eastAsia="ko-KR"/>
        </w:rPr>
        <w:t>M</w:t>
      </w:r>
      <w:r w:rsidRPr="004864BA">
        <w:rPr>
          <w:rFonts w:asciiTheme="minorHAnsi" w:eastAsiaTheme="minorHAnsi" w:hAnsiTheme="minorHAnsi"/>
          <w:u w:val="single"/>
          <w:lang w:eastAsia="ko-KR"/>
        </w:rPr>
        <w:t>axPooling</w:t>
      </w:r>
    </w:p>
    <w:p w14:paraId="774C0A33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model.add(MaxPooling2D(pool_size=(2, 2)))</w:t>
      </w:r>
    </w:p>
    <w:p w14:paraId="3B302FBA" w14:textId="77777777" w:rsidR="003907C7" w:rsidRDefault="009652A4" w:rsidP="004208BC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 w:hint="eastAsia"/>
          <w:lang w:eastAsia="ko-KR"/>
        </w:rPr>
        <w:t xml:space="preserve">다시 </w:t>
      </w:r>
      <w:r w:rsidRPr="003907C7">
        <w:rPr>
          <w:rFonts w:asciiTheme="minorHAnsi" w:eastAsiaTheme="minorHAnsi" w:hAnsiTheme="minorHAnsi"/>
          <w:lang w:eastAsia="ko-KR"/>
        </w:rPr>
        <w:t>max pooling</w:t>
      </w:r>
      <w:r w:rsidRPr="003907C7">
        <w:rPr>
          <w:rFonts w:asciiTheme="minorHAnsi" w:eastAsiaTheme="minorHAnsi" w:hAnsiTheme="minorHAnsi" w:hint="eastAsia"/>
          <w:lang w:eastAsia="ko-KR"/>
        </w:rPr>
        <w:t>한다.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</w:p>
    <w:p w14:paraId="42A3CD4F" w14:textId="77777777" w:rsidR="004208BC" w:rsidRDefault="004208BC" w:rsidP="004208BC">
      <w:pPr>
        <w:ind w:left="720"/>
        <w:rPr>
          <w:rFonts w:asciiTheme="minorHAnsi" w:eastAsiaTheme="minorHAnsi" w:hAnsiTheme="minorHAnsi"/>
          <w:lang w:eastAsia="ko-KR"/>
        </w:rPr>
      </w:pPr>
    </w:p>
    <w:p w14:paraId="21082844" w14:textId="77777777" w:rsidR="004208BC" w:rsidRPr="004208BC" w:rsidRDefault="004208BC" w:rsidP="004208BC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208BC">
        <w:rPr>
          <w:rFonts w:asciiTheme="minorHAnsi" w:eastAsiaTheme="minorHAnsi" w:hAnsiTheme="minorHAnsi" w:hint="eastAsia"/>
          <w:u w:val="single"/>
          <w:lang w:eastAsia="ko-KR"/>
        </w:rPr>
        <w:t>D</w:t>
      </w:r>
      <w:r w:rsidRPr="004208BC">
        <w:rPr>
          <w:rFonts w:asciiTheme="minorHAnsi" w:eastAsiaTheme="minorHAnsi" w:hAnsiTheme="minorHAnsi"/>
          <w:u w:val="single"/>
          <w:lang w:eastAsia="ko-KR"/>
        </w:rPr>
        <w:t>ropout</w:t>
      </w:r>
    </w:p>
    <w:p w14:paraId="50FD8701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model.add(Dropout(0.25))</w:t>
      </w:r>
    </w:p>
    <w:p w14:paraId="29310416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</w:p>
    <w:p w14:paraId="587687D9" w14:textId="77777777" w:rsidR="003907C7" w:rsidRPr="004864BA" w:rsidRDefault="003907C7" w:rsidP="003907C7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864BA">
        <w:rPr>
          <w:rFonts w:asciiTheme="minorHAnsi" w:eastAsiaTheme="minorHAnsi" w:hAnsiTheme="minorHAnsi"/>
          <w:u w:val="single"/>
          <w:lang w:eastAsia="ko-KR"/>
        </w:rPr>
        <w:t>5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 xml:space="preserve">번 </w:t>
      </w:r>
      <w:r w:rsidRPr="004864BA">
        <w:rPr>
          <w:rFonts w:asciiTheme="minorHAnsi" w:eastAsiaTheme="minorHAnsi" w:hAnsiTheme="minorHAnsi"/>
          <w:u w:val="single"/>
          <w:lang w:eastAsia="ko-KR"/>
        </w:rPr>
        <w:t xml:space="preserve">convolution 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>레이어:</w:t>
      </w:r>
      <w:r w:rsidRPr="004864BA">
        <w:rPr>
          <w:rFonts w:asciiTheme="minorHAnsi" w:eastAsiaTheme="minorHAnsi" w:hAnsiTheme="minorHAnsi"/>
          <w:u w:val="single"/>
          <w:lang w:eastAsia="ko-KR"/>
        </w:rPr>
        <w:t xml:space="preserve"> 3*3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 xml:space="preserve">크기의 필터 </w:t>
      </w:r>
      <w:r w:rsidRPr="004864BA">
        <w:rPr>
          <w:rFonts w:asciiTheme="minorHAnsi" w:eastAsiaTheme="minorHAnsi" w:hAnsiTheme="minorHAnsi"/>
          <w:u w:val="single"/>
          <w:lang w:eastAsia="ko-KR"/>
        </w:rPr>
        <w:t>128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>개</w:t>
      </w:r>
    </w:p>
    <w:p w14:paraId="56467117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model.add(Conv2D(128,(3,3), padding='same'))</w:t>
      </w:r>
    </w:p>
    <w:p w14:paraId="676D505A" w14:textId="77777777" w:rsidR="009652A4" w:rsidRPr="003907C7" w:rsidRDefault="009652A4" w:rsidP="009652A4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 w:hint="eastAsia"/>
          <w:lang w:eastAsia="ko-KR"/>
        </w:rPr>
        <w:t>C</w:t>
      </w:r>
      <w:r w:rsidRPr="003907C7">
        <w:rPr>
          <w:rFonts w:asciiTheme="minorHAnsi" w:eastAsiaTheme="minorHAnsi" w:hAnsiTheme="minorHAnsi"/>
          <w:lang w:eastAsia="ko-KR"/>
        </w:rPr>
        <w:t xml:space="preserve">onvolution Layer. 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필터 개수를 </w:t>
      </w:r>
      <w:r w:rsidRPr="003907C7">
        <w:rPr>
          <w:rFonts w:asciiTheme="minorHAnsi" w:eastAsiaTheme="minorHAnsi" w:hAnsiTheme="minorHAnsi"/>
          <w:lang w:eastAsia="ko-KR"/>
        </w:rPr>
        <w:t>128</w:t>
      </w:r>
      <w:r w:rsidRPr="003907C7">
        <w:rPr>
          <w:rFonts w:asciiTheme="minorHAnsi" w:eastAsiaTheme="minorHAnsi" w:hAnsiTheme="minorHAnsi" w:hint="eastAsia"/>
          <w:lang w:eastAsia="ko-KR"/>
        </w:rPr>
        <w:t>개로 설정하여 이미지를 검사한다.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</w:p>
    <w:p w14:paraId="67B07418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model.add(Activation('relu'))</w:t>
      </w:r>
    </w:p>
    <w:p w14:paraId="7762B008" w14:textId="77777777" w:rsidR="003907C7" w:rsidRPr="003907C7" w:rsidRDefault="003907C7" w:rsidP="009652A4">
      <w:pPr>
        <w:ind w:left="720"/>
        <w:rPr>
          <w:rFonts w:asciiTheme="minorHAnsi" w:eastAsiaTheme="minorHAnsi" w:hAnsiTheme="minorHAnsi"/>
          <w:lang w:eastAsia="ko-KR"/>
        </w:rPr>
      </w:pPr>
    </w:p>
    <w:p w14:paraId="200811A7" w14:textId="77777777" w:rsidR="003907C7" w:rsidRPr="004864BA" w:rsidRDefault="003907C7" w:rsidP="003907C7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864BA">
        <w:rPr>
          <w:rFonts w:asciiTheme="minorHAnsi" w:eastAsiaTheme="minorHAnsi" w:hAnsiTheme="minorHAnsi"/>
          <w:u w:val="single"/>
          <w:lang w:eastAsia="ko-KR"/>
        </w:rPr>
        <w:t>6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 xml:space="preserve">번 </w:t>
      </w:r>
      <w:r w:rsidRPr="004864BA">
        <w:rPr>
          <w:rFonts w:asciiTheme="minorHAnsi" w:eastAsiaTheme="minorHAnsi" w:hAnsiTheme="minorHAnsi"/>
          <w:u w:val="single"/>
          <w:lang w:eastAsia="ko-KR"/>
        </w:rPr>
        <w:t xml:space="preserve">convolution 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>레이어:</w:t>
      </w:r>
      <w:r w:rsidRPr="004864BA">
        <w:rPr>
          <w:rFonts w:asciiTheme="minorHAnsi" w:eastAsiaTheme="minorHAnsi" w:hAnsiTheme="minorHAnsi"/>
          <w:u w:val="single"/>
          <w:lang w:eastAsia="ko-KR"/>
        </w:rPr>
        <w:t xml:space="preserve"> 3*3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 xml:space="preserve">크기의 필터 </w:t>
      </w:r>
      <w:r w:rsidRPr="004864BA">
        <w:rPr>
          <w:rFonts w:asciiTheme="minorHAnsi" w:eastAsiaTheme="minorHAnsi" w:hAnsiTheme="minorHAnsi"/>
          <w:u w:val="single"/>
          <w:lang w:eastAsia="ko-KR"/>
        </w:rPr>
        <w:t>128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>개</w:t>
      </w:r>
    </w:p>
    <w:p w14:paraId="7099F920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model.add(Conv2D(128,(3,3)))</w:t>
      </w:r>
    </w:p>
    <w:p w14:paraId="5DF72913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model.add(Activation('relu'))</w:t>
      </w:r>
    </w:p>
    <w:p w14:paraId="6DEF9FD5" w14:textId="77777777" w:rsidR="003907C7" w:rsidRPr="003907C7" w:rsidRDefault="003907C7" w:rsidP="009652A4">
      <w:pPr>
        <w:ind w:left="720"/>
        <w:rPr>
          <w:rFonts w:asciiTheme="minorHAnsi" w:eastAsiaTheme="minorHAnsi" w:hAnsiTheme="minorHAnsi"/>
          <w:lang w:eastAsia="ko-KR"/>
        </w:rPr>
      </w:pPr>
    </w:p>
    <w:p w14:paraId="1CD397BB" w14:textId="77777777" w:rsidR="003907C7" w:rsidRPr="004864BA" w:rsidRDefault="003907C7" w:rsidP="003907C7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864BA">
        <w:rPr>
          <w:rFonts w:asciiTheme="minorHAnsi" w:eastAsiaTheme="minorHAnsi" w:hAnsiTheme="minorHAnsi" w:hint="eastAsia"/>
          <w:u w:val="single"/>
          <w:lang w:eastAsia="ko-KR"/>
        </w:rPr>
        <w:t>M</w:t>
      </w:r>
      <w:r w:rsidRPr="004864BA">
        <w:rPr>
          <w:rFonts w:asciiTheme="minorHAnsi" w:eastAsiaTheme="minorHAnsi" w:hAnsiTheme="minorHAnsi"/>
          <w:u w:val="single"/>
          <w:lang w:eastAsia="ko-KR"/>
        </w:rPr>
        <w:t>axPooling</w:t>
      </w:r>
    </w:p>
    <w:p w14:paraId="7C70A364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model.add(MaxPooling2D(pool_size=(2,2)))</w:t>
      </w:r>
    </w:p>
    <w:p w14:paraId="083937F4" w14:textId="77777777" w:rsidR="009652A4" w:rsidRDefault="009652A4" w:rsidP="009652A4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 w:hint="eastAsia"/>
          <w:lang w:eastAsia="ko-KR"/>
        </w:rPr>
        <w:lastRenderedPageBreak/>
        <w:t>다시 수집된 데이터를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중점적인 정보로 압축하기 위해 </w:t>
      </w:r>
      <w:r w:rsidRPr="003907C7">
        <w:rPr>
          <w:rFonts w:asciiTheme="minorHAnsi" w:eastAsiaTheme="minorHAnsi" w:hAnsiTheme="minorHAnsi"/>
          <w:lang w:eastAsia="ko-KR"/>
        </w:rPr>
        <w:t>Max Pooling</w:t>
      </w:r>
      <w:r w:rsidRPr="003907C7">
        <w:rPr>
          <w:rFonts w:asciiTheme="minorHAnsi" w:eastAsiaTheme="minorHAnsi" w:hAnsiTheme="minorHAnsi" w:hint="eastAsia"/>
          <w:lang w:eastAsia="ko-KR"/>
        </w:rPr>
        <w:t>을 실행한다.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</w:p>
    <w:p w14:paraId="1624529A" w14:textId="77777777" w:rsidR="004208BC" w:rsidRPr="003907C7" w:rsidRDefault="004208BC" w:rsidP="004208BC">
      <w:pPr>
        <w:pStyle w:val="af7"/>
        <w:ind w:leftChars="0" w:left="1080"/>
        <w:rPr>
          <w:rFonts w:asciiTheme="minorHAnsi" w:eastAsiaTheme="minorHAnsi" w:hAnsiTheme="minorHAnsi"/>
          <w:lang w:eastAsia="ko-KR"/>
        </w:rPr>
      </w:pPr>
    </w:p>
    <w:p w14:paraId="0A8191F3" w14:textId="77777777" w:rsidR="003907C7" w:rsidRPr="004208BC" w:rsidRDefault="004208BC" w:rsidP="004208BC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208BC">
        <w:rPr>
          <w:rFonts w:asciiTheme="minorHAnsi" w:eastAsiaTheme="minorHAnsi" w:hAnsiTheme="minorHAnsi" w:hint="eastAsia"/>
          <w:u w:val="single"/>
          <w:lang w:eastAsia="ko-KR"/>
        </w:rPr>
        <w:t>D</w:t>
      </w:r>
      <w:r w:rsidRPr="004208BC">
        <w:rPr>
          <w:rFonts w:asciiTheme="minorHAnsi" w:eastAsiaTheme="minorHAnsi" w:hAnsiTheme="minorHAnsi"/>
          <w:u w:val="single"/>
          <w:lang w:eastAsia="ko-KR"/>
        </w:rPr>
        <w:t>ropOut</w:t>
      </w:r>
    </w:p>
    <w:p w14:paraId="27C8CD01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model.add(Dropout(0,25))</w:t>
      </w:r>
    </w:p>
    <w:p w14:paraId="5D6D5BE7" w14:textId="77777777" w:rsidR="009652A4" w:rsidRDefault="004208BC" w:rsidP="004208BC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임의로 </w:t>
      </w:r>
      <w:r>
        <w:rPr>
          <w:rFonts w:asciiTheme="minorHAnsi" w:eastAsiaTheme="minorHAnsi" w:hAnsiTheme="minorHAnsi"/>
          <w:lang w:eastAsia="ko-KR"/>
        </w:rPr>
        <w:t>0.25</w:t>
      </w:r>
      <w:r>
        <w:rPr>
          <w:rFonts w:asciiTheme="minorHAnsi" w:eastAsiaTheme="minorHAnsi" w:hAnsiTheme="minorHAnsi" w:hint="eastAsia"/>
          <w:lang w:eastAsia="ko-KR"/>
        </w:rPr>
        <w:t>퍼센트의 노드를 꺼준다.</w:t>
      </w:r>
    </w:p>
    <w:p w14:paraId="476BA421" w14:textId="77777777" w:rsidR="004208BC" w:rsidRPr="004208BC" w:rsidRDefault="004208BC" w:rsidP="004208BC">
      <w:pPr>
        <w:pStyle w:val="af7"/>
        <w:ind w:leftChars="0" w:left="1080"/>
        <w:rPr>
          <w:rFonts w:asciiTheme="minorHAnsi" w:eastAsiaTheme="minorHAnsi" w:hAnsiTheme="minorHAnsi"/>
          <w:lang w:eastAsia="ko-KR"/>
        </w:rPr>
      </w:pPr>
    </w:p>
    <w:p w14:paraId="07845F75" w14:textId="77777777" w:rsidR="003907C7" w:rsidRPr="004864BA" w:rsidRDefault="003907C7" w:rsidP="003907C7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864BA">
        <w:rPr>
          <w:rFonts w:asciiTheme="minorHAnsi" w:eastAsiaTheme="minorHAnsi" w:hAnsiTheme="minorHAnsi" w:hint="eastAsia"/>
          <w:u w:val="single"/>
          <w:lang w:eastAsia="ko-KR"/>
        </w:rPr>
        <w:t>일차원의 완전연결층(</w:t>
      </w:r>
      <w:r w:rsidRPr="004864BA">
        <w:rPr>
          <w:rFonts w:asciiTheme="minorHAnsi" w:eastAsiaTheme="minorHAnsi" w:hAnsiTheme="minorHAnsi"/>
          <w:u w:val="single"/>
          <w:lang w:eastAsia="ko-KR"/>
        </w:rPr>
        <w:t>Fully connected layer)</w:t>
      </w:r>
      <w:r w:rsidRPr="004864BA">
        <w:rPr>
          <w:rFonts w:asciiTheme="minorHAnsi" w:eastAsiaTheme="minorHAnsi" w:hAnsiTheme="minorHAnsi" w:hint="eastAsia"/>
          <w:u w:val="single"/>
          <w:lang w:eastAsia="ko-KR"/>
        </w:rPr>
        <w:t>으로 변환</w:t>
      </w:r>
    </w:p>
    <w:p w14:paraId="7C4EBA55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model.add(Flatten())</w:t>
      </w:r>
    </w:p>
    <w:p w14:paraId="734F3CDF" w14:textId="77777777" w:rsidR="009652A4" w:rsidRPr="003907C7" w:rsidRDefault="009652A4" w:rsidP="009652A4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Fully connected layer</w:t>
      </w:r>
      <w:r w:rsidRPr="003907C7">
        <w:rPr>
          <w:rFonts w:asciiTheme="minorHAnsi" w:eastAsiaTheme="minorHAnsi" w:hAnsiTheme="minorHAnsi" w:hint="eastAsia"/>
          <w:lang w:eastAsia="ko-KR"/>
        </w:rPr>
        <w:t>로 변환된다.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</w:p>
    <w:p w14:paraId="41DF29BA" w14:textId="77777777" w:rsidR="003907C7" w:rsidRPr="003907C7" w:rsidRDefault="003907C7" w:rsidP="003907C7">
      <w:pPr>
        <w:pStyle w:val="af7"/>
        <w:ind w:leftChars="0" w:left="1080"/>
        <w:rPr>
          <w:rFonts w:asciiTheme="minorHAnsi" w:eastAsiaTheme="minorHAnsi" w:hAnsiTheme="minorHAnsi"/>
          <w:lang w:eastAsia="ko-KR"/>
        </w:rPr>
      </w:pPr>
    </w:p>
    <w:p w14:paraId="2950A202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model.add(Dense(512))</w:t>
      </w:r>
    </w:p>
    <w:p w14:paraId="1563ED9D" w14:textId="77777777" w:rsidR="009652A4" w:rsidRPr="003907C7" w:rsidRDefault="009652A4" w:rsidP="009652A4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Fully connected layer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의 개수를 </w:t>
      </w:r>
      <w:r w:rsidRPr="003907C7">
        <w:rPr>
          <w:rFonts w:asciiTheme="minorHAnsi" w:eastAsiaTheme="minorHAnsi" w:hAnsiTheme="minorHAnsi"/>
          <w:lang w:eastAsia="ko-KR"/>
        </w:rPr>
        <w:t>512</w:t>
      </w:r>
      <w:r w:rsidRPr="003907C7">
        <w:rPr>
          <w:rFonts w:asciiTheme="minorHAnsi" w:eastAsiaTheme="minorHAnsi" w:hAnsiTheme="minorHAnsi" w:hint="eastAsia"/>
          <w:lang w:eastAsia="ko-KR"/>
        </w:rPr>
        <w:t>개로 줄인다.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</w:p>
    <w:p w14:paraId="359F4D11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model.add(Activation('relu'))</w:t>
      </w:r>
    </w:p>
    <w:p w14:paraId="3B5C6562" w14:textId="77777777" w:rsidR="003907C7" w:rsidRDefault="003907C7" w:rsidP="009652A4">
      <w:pPr>
        <w:ind w:left="720"/>
        <w:rPr>
          <w:rFonts w:asciiTheme="minorHAnsi" w:eastAsiaTheme="minorHAnsi" w:hAnsiTheme="minorHAnsi"/>
          <w:lang w:eastAsia="ko-KR"/>
        </w:rPr>
      </w:pPr>
    </w:p>
    <w:p w14:paraId="62AA4321" w14:textId="77777777" w:rsidR="004208BC" w:rsidRPr="004208BC" w:rsidRDefault="004208BC" w:rsidP="004208BC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u w:val="single"/>
          <w:lang w:eastAsia="ko-KR"/>
        </w:rPr>
      </w:pPr>
      <w:r w:rsidRPr="004208BC">
        <w:rPr>
          <w:rFonts w:asciiTheme="minorHAnsi" w:eastAsiaTheme="minorHAnsi" w:hAnsiTheme="minorHAnsi" w:hint="eastAsia"/>
          <w:u w:val="single"/>
          <w:lang w:eastAsia="ko-KR"/>
        </w:rPr>
        <w:t>D</w:t>
      </w:r>
      <w:r w:rsidRPr="004208BC">
        <w:rPr>
          <w:rFonts w:asciiTheme="minorHAnsi" w:eastAsiaTheme="minorHAnsi" w:hAnsiTheme="minorHAnsi"/>
          <w:u w:val="single"/>
          <w:lang w:eastAsia="ko-KR"/>
        </w:rPr>
        <w:t>ropout</w:t>
      </w:r>
    </w:p>
    <w:p w14:paraId="38DE43B9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model.add(Dropout(0.5))</w:t>
      </w:r>
    </w:p>
    <w:p w14:paraId="41D8D7EA" w14:textId="77777777" w:rsidR="003907C7" w:rsidRPr="003907C7" w:rsidRDefault="003907C7" w:rsidP="009652A4">
      <w:pPr>
        <w:ind w:left="720"/>
        <w:rPr>
          <w:rFonts w:asciiTheme="minorHAnsi" w:eastAsiaTheme="minorHAnsi" w:hAnsiTheme="minorHAnsi"/>
          <w:lang w:eastAsia="ko-KR"/>
        </w:rPr>
      </w:pPr>
    </w:p>
    <w:p w14:paraId="36DFFF54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model.add(Dense(num_classes))</w:t>
      </w:r>
    </w:p>
    <w:p w14:paraId="4A5312C1" w14:textId="77777777" w:rsidR="009652A4" w:rsidRPr="003907C7" w:rsidRDefault="009652A4" w:rsidP="009652A4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 w:hint="eastAsia"/>
          <w:lang w:eastAsia="ko-KR"/>
        </w:rPr>
        <w:t xml:space="preserve">마지막으로 </w:t>
      </w:r>
      <w:r w:rsidRPr="003907C7">
        <w:rPr>
          <w:rFonts w:asciiTheme="minorHAnsi" w:eastAsiaTheme="minorHAnsi" w:hAnsiTheme="minorHAnsi"/>
          <w:lang w:eastAsia="ko-KR"/>
        </w:rPr>
        <w:t>Fully connected layer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의 개수를 </w:t>
      </w:r>
      <w:r w:rsidRPr="003907C7">
        <w:rPr>
          <w:rFonts w:asciiTheme="minorHAnsi" w:eastAsiaTheme="minorHAnsi" w:hAnsiTheme="minorHAnsi"/>
          <w:lang w:eastAsia="ko-KR"/>
        </w:rPr>
        <w:t>10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개로 줄여 클래스 </w:t>
      </w:r>
      <w:r w:rsidRPr="003907C7">
        <w:rPr>
          <w:rFonts w:asciiTheme="minorHAnsi" w:eastAsiaTheme="minorHAnsi" w:hAnsiTheme="minorHAnsi"/>
          <w:lang w:eastAsia="ko-KR"/>
        </w:rPr>
        <w:t>10</w:t>
      </w:r>
      <w:r w:rsidRPr="003907C7">
        <w:rPr>
          <w:rFonts w:asciiTheme="minorHAnsi" w:eastAsiaTheme="minorHAnsi" w:hAnsiTheme="minorHAnsi" w:hint="eastAsia"/>
          <w:lang w:eastAsia="ko-KR"/>
        </w:rPr>
        <w:t>개 중 하나로 구분되도록 한다.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</w:p>
    <w:p w14:paraId="70035CC3" w14:textId="77777777" w:rsidR="009652A4" w:rsidRPr="003907C7" w:rsidRDefault="009652A4" w:rsidP="009652A4">
      <w:pPr>
        <w:ind w:left="72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model.add(Activation('softmax'))</w:t>
      </w:r>
    </w:p>
    <w:p w14:paraId="4C0A9F33" w14:textId="77777777" w:rsidR="009652A4" w:rsidRDefault="00AB26F1" w:rsidP="00AB26F1">
      <w:pPr>
        <w:pStyle w:val="af7"/>
        <w:numPr>
          <w:ilvl w:val="0"/>
          <w:numId w:val="27"/>
        </w:numPr>
        <w:ind w:leftChars="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출력레이어에서는 </w:t>
      </w:r>
      <w:r>
        <w:rPr>
          <w:rFonts w:asciiTheme="minorHAnsi" w:eastAsiaTheme="minorHAnsi" w:hAnsiTheme="minorHAnsi"/>
          <w:lang w:eastAsia="ko-KR"/>
        </w:rPr>
        <w:t>activation function</w:t>
      </w:r>
      <w:r>
        <w:rPr>
          <w:rFonts w:asciiTheme="minorHAnsi" w:eastAsiaTheme="minorHAnsi" w:hAnsiTheme="minorHAnsi" w:hint="eastAsia"/>
          <w:lang w:eastAsia="ko-KR"/>
        </w:rPr>
        <w:t xml:space="preserve">으로 </w:t>
      </w:r>
      <w:r>
        <w:rPr>
          <w:rFonts w:asciiTheme="minorHAnsi" w:eastAsiaTheme="minorHAnsi" w:hAnsiTheme="minorHAnsi"/>
          <w:lang w:eastAsia="ko-KR"/>
        </w:rPr>
        <w:t>softmax</w:t>
      </w:r>
      <w:r>
        <w:rPr>
          <w:rFonts w:asciiTheme="minorHAnsi" w:eastAsiaTheme="minorHAnsi" w:hAnsiTheme="minorHAnsi" w:hint="eastAsia"/>
          <w:lang w:eastAsia="ko-KR"/>
        </w:rPr>
        <w:t xml:space="preserve"> 함수를 사용</w:t>
      </w:r>
      <w:r w:rsidR="004208BC">
        <w:rPr>
          <w:rFonts w:asciiTheme="minorHAnsi" w:eastAsiaTheme="minorHAnsi" w:hAnsiTheme="minorHAnsi" w:hint="eastAsia"/>
          <w:lang w:eastAsia="ko-KR"/>
        </w:rPr>
        <w:t>하여 일종의 확률값으로 만들어준다</w:t>
      </w:r>
      <w:r>
        <w:rPr>
          <w:rFonts w:asciiTheme="minorHAnsi" w:eastAsiaTheme="minorHAnsi" w:hAnsiTheme="minorHAnsi"/>
          <w:lang w:eastAsia="ko-KR"/>
        </w:rPr>
        <w:t xml:space="preserve">. </w:t>
      </w:r>
      <w:r>
        <w:rPr>
          <w:rFonts w:asciiTheme="minorHAnsi" w:eastAsiaTheme="minorHAnsi" w:hAnsiTheme="minorHAnsi" w:hint="eastAsia"/>
          <w:lang w:eastAsia="ko-KR"/>
        </w:rPr>
        <w:t xml:space="preserve">출력층의 값들을 항상 양수 값을 가지고 모든 값을 더했을 때 </w:t>
      </w:r>
      <w:r>
        <w:rPr>
          <w:rFonts w:asciiTheme="minorHAnsi" w:eastAsiaTheme="minorHAnsi" w:hAnsiTheme="minorHAnsi"/>
          <w:lang w:eastAsia="ko-KR"/>
        </w:rPr>
        <w:t>1</w:t>
      </w:r>
      <w:r>
        <w:rPr>
          <w:rFonts w:asciiTheme="minorHAnsi" w:eastAsiaTheme="minorHAnsi" w:hAnsiTheme="minorHAnsi" w:hint="eastAsia"/>
          <w:lang w:eastAsia="ko-KR"/>
        </w:rPr>
        <w:t>이 되</w:t>
      </w:r>
      <w:r w:rsidR="004208BC">
        <w:rPr>
          <w:rFonts w:asciiTheme="minorHAnsi" w:eastAsiaTheme="minorHAnsi" w:hAnsiTheme="minorHAnsi" w:hint="eastAsia"/>
          <w:lang w:eastAsia="ko-KR"/>
        </w:rPr>
        <w:t>도록 한다</w:t>
      </w:r>
      <w:r>
        <w:rPr>
          <w:rFonts w:asciiTheme="minorHAnsi" w:eastAsiaTheme="minorHAnsi" w:hAnsiTheme="minorHAnsi" w:hint="eastAsia"/>
          <w:lang w:eastAsia="ko-KR"/>
        </w:rPr>
        <w:t>.</w:t>
      </w:r>
      <w:r>
        <w:rPr>
          <w:rFonts w:asciiTheme="minorHAnsi" w:eastAsiaTheme="minorHAnsi" w:hAnsiTheme="minorHAnsi"/>
          <w:lang w:eastAsia="ko-KR"/>
        </w:rPr>
        <w:t xml:space="preserve"> </w:t>
      </w:r>
    </w:p>
    <w:p w14:paraId="4E8A32D4" w14:textId="77777777" w:rsidR="002838C9" w:rsidRPr="00AB26F1" w:rsidRDefault="002838C9" w:rsidP="002838C9">
      <w:pPr>
        <w:pStyle w:val="af7"/>
        <w:ind w:leftChars="0" w:left="1080"/>
        <w:rPr>
          <w:rFonts w:asciiTheme="minorHAnsi" w:eastAsiaTheme="minorHAnsi" w:hAnsiTheme="minorHAnsi"/>
          <w:lang w:eastAsia="ko-KR"/>
        </w:rPr>
      </w:pPr>
      <w:r>
        <w:rPr>
          <w:noProof/>
        </w:rPr>
        <w:drawing>
          <wp:inline distT="0" distB="0" distL="0" distR="0" wp14:anchorId="5FE88C4C" wp14:editId="775B27D5">
            <wp:extent cx="4229100" cy="2061234"/>
            <wp:effectExtent l="0" t="0" r="0" b="0"/>
            <wp:docPr id="6" name="그림 6" descr="https://t1.daumcdn.net/cfile/tistory/23630641583ED6B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3630641583ED6B01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44" cy="207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DDE9" w14:textId="77777777" w:rsidR="009652A4" w:rsidRPr="003907C7" w:rsidRDefault="009652A4" w:rsidP="009652A4">
      <w:pPr>
        <w:pStyle w:val="af7"/>
        <w:numPr>
          <w:ilvl w:val="0"/>
          <w:numId w:val="26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 w:hint="eastAsia"/>
          <w:lang w:eastAsia="ko-KR"/>
        </w:rPr>
        <w:t>모델 컴파일</w:t>
      </w:r>
    </w:p>
    <w:p w14:paraId="1C6A06E4" w14:textId="77777777" w:rsidR="009652A4" w:rsidRPr="003907C7" w:rsidRDefault="009652A4" w:rsidP="009652A4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opt = keras.optimizers.rmsprop(lr=learning_rate, decay=1e-6)</w:t>
      </w:r>
    </w:p>
    <w:p w14:paraId="2A972B1A" w14:textId="77777777" w:rsidR="009652A4" w:rsidRPr="003907C7" w:rsidRDefault="009652A4" w:rsidP="009652A4">
      <w:pPr>
        <w:pStyle w:val="af7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model.compile(loss='categorical_crossentropy',</w:t>
      </w:r>
    </w:p>
    <w:p w14:paraId="045D48DC" w14:textId="77777777" w:rsidR="009652A4" w:rsidRPr="003907C7" w:rsidRDefault="009652A4" w:rsidP="009652A4">
      <w:pPr>
        <w:pStyle w:val="af7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lastRenderedPageBreak/>
        <w:t xml:space="preserve">              optimizer=opt,</w:t>
      </w:r>
    </w:p>
    <w:p w14:paraId="09C0CD2F" w14:textId="77777777" w:rsidR="009652A4" w:rsidRPr="003907C7" w:rsidRDefault="009652A4" w:rsidP="009652A4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 xml:space="preserve">              metrics=['accuracy'])</w:t>
      </w:r>
    </w:p>
    <w:p w14:paraId="448C2C76" w14:textId="77777777" w:rsidR="009652A4" w:rsidRPr="003907C7" w:rsidRDefault="009652A4" w:rsidP="009652A4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 w:hint="eastAsia"/>
          <w:lang w:eastAsia="ko-KR"/>
        </w:rPr>
        <w:t>1</w:t>
      </w:r>
      <w:r w:rsidRPr="003907C7">
        <w:rPr>
          <w:rFonts w:asciiTheme="minorHAnsi" w:eastAsiaTheme="minorHAnsi" w:hAnsiTheme="minorHAnsi"/>
          <w:lang w:eastAsia="ko-KR"/>
        </w:rPr>
        <w:t>0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개의 클라스로 나눠지므로 </w:t>
      </w:r>
      <w:r w:rsidRPr="003907C7">
        <w:rPr>
          <w:rFonts w:asciiTheme="minorHAnsi" w:eastAsiaTheme="minorHAnsi" w:hAnsiTheme="minorHAnsi"/>
          <w:lang w:eastAsia="ko-KR"/>
        </w:rPr>
        <w:t>loss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함수는 </w:t>
      </w:r>
      <w:r w:rsidRPr="003907C7">
        <w:rPr>
          <w:rFonts w:asciiTheme="minorHAnsi" w:eastAsiaTheme="minorHAnsi" w:hAnsiTheme="minorHAnsi"/>
          <w:lang w:eastAsia="ko-KR"/>
        </w:rPr>
        <w:t>categorical_crossentropy</w:t>
      </w:r>
      <w:r w:rsidRPr="003907C7">
        <w:rPr>
          <w:rFonts w:asciiTheme="minorHAnsi" w:eastAsiaTheme="minorHAnsi" w:hAnsiTheme="minorHAnsi" w:hint="eastAsia"/>
          <w:lang w:eastAsia="ko-KR"/>
        </w:rPr>
        <w:t>를 사용한다.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</w:p>
    <w:p w14:paraId="50928109" w14:textId="77777777" w:rsidR="009652A4" w:rsidRPr="003907C7" w:rsidRDefault="009652A4" w:rsidP="009652A4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</w:p>
    <w:p w14:paraId="1F6D0BC4" w14:textId="77777777" w:rsidR="009652A4" w:rsidRPr="003907C7" w:rsidRDefault="009652A4" w:rsidP="009652A4">
      <w:pPr>
        <w:pStyle w:val="af7"/>
        <w:numPr>
          <w:ilvl w:val="0"/>
          <w:numId w:val="26"/>
        </w:numPr>
        <w:ind w:leftChars="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 w:hint="eastAsia"/>
          <w:lang w:eastAsia="ko-KR"/>
        </w:rPr>
        <w:t>모델 학습</w:t>
      </w:r>
    </w:p>
    <w:p w14:paraId="35691B58" w14:textId="77777777" w:rsidR="009652A4" w:rsidRPr="003907C7" w:rsidRDefault="009652A4" w:rsidP="009652A4">
      <w:pPr>
        <w:pStyle w:val="af7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model.fit(x_train, y_train,</w:t>
      </w:r>
    </w:p>
    <w:p w14:paraId="1C4AE134" w14:textId="77777777" w:rsidR="009652A4" w:rsidRPr="003907C7" w:rsidRDefault="009652A4" w:rsidP="009652A4">
      <w:pPr>
        <w:pStyle w:val="af7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 xml:space="preserve">              batch_size=batch_size,</w:t>
      </w:r>
    </w:p>
    <w:p w14:paraId="7FAE4062" w14:textId="77777777" w:rsidR="009652A4" w:rsidRPr="003907C7" w:rsidRDefault="009652A4" w:rsidP="009652A4">
      <w:pPr>
        <w:pStyle w:val="af7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 xml:space="preserve">              epochs=epochs,</w:t>
      </w:r>
    </w:p>
    <w:p w14:paraId="5AE8EE27" w14:textId="77777777" w:rsidR="009652A4" w:rsidRPr="003907C7" w:rsidRDefault="009652A4" w:rsidP="009652A4">
      <w:pPr>
        <w:pStyle w:val="af7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 xml:space="preserve">              validation_data=(x_test, y_test),</w:t>
      </w:r>
    </w:p>
    <w:p w14:paraId="3505466E" w14:textId="77777777" w:rsidR="009652A4" w:rsidRPr="003907C7" w:rsidRDefault="009652A4" w:rsidP="009652A4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 xml:space="preserve">              shuffle=True)</w:t>
      </w:r>
    </w:p>
    <w:p w14:paraId="266BB1E5" w14:textId="77777777" w:rsidR="009652A4" w:rsidRPr="003907C7" w:rsidRDefault="009652A4" w:rsidP="009652A4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 w:rsidRPr="003907C7">
        <w:rPr>
          <w:rFonts w:asciiTheme="minorHAnsi" w:eastAsiaTheme="minorHAnsi" w:hAnsiTheme="minorHAnsi"/>
          <w:lang w:eastAsia="ko-KR"/>
        </w:rPr>
        <w:t>epoch</w:t>
      </w:r>
      <w:r w:rsidRPr="003907C7">
        <w:rPr>
          <w:rFonts w:asciiTheme="minorHAnsi" w:eastAsiaTheme="minorHAnsi" w:hAnsiTheme="minorHAnsi" w:hint="eastAsia"/>
          <w:lang w:eastAsia="ko-KR"/>
        </w:rPr>
        <w:t xml:space="preserve">은 앞서 언급했듯이 </w:t>
      </w:r>
      <w:r w:rsidRPr="003907C7">
        <w:rPr>
          <w:rFonts w:asciiTheme="minorHAnsi" w:eastAsiaTheme="minorHAnsi" w:hAnsiTheme="minorHAnsi"/>
          <w:lang w:eastAsia="ko-KR"/>
        </w:rPr>
        <w:t>50, batch_size</w:t>
      </w:r>
      <w:r w:rsidRPr="003907C7">
        <w:rPr>
          <w:rFonts w:asciiTheme="minorHAnsi" w:eastAsiaTheme="minorHAnsi" w:hAnsiTheme="minorHAnsi" w:hint="eastAsia"/>
          <w:lang w:eastAsia="ko-KR"/>
        </w:rPr>
        <w:t>는2</w:t>
      </w:r>
      <w:r w:rsidRPr="003907C7">
        <w:rPr>
          <w:rFonts w:asciiTheme="minorHAnsi" w:eastAsiaTheme="minorHAnsi" w:hAnsiTheme="minorHAnsi"/>
          <w:lang w:eastAsia="ko-KR"/>
        </w:rPr>
        <w:t>56</w:t>
      </w:r>
      <w:r w:rsidRPr="003907C7">
        <w:rPr>
          <w:rFonts w:asciiTheme="minorHAnsi" w:eastAsiaTheme="minorHAnsi" w:hAnsiTheme="minorHAnsi" w:hint="eastAsia"/>
          <w:lang w:eastAsia="ko-KR"/>
        </w:rPr>
        <w:t>으로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  <w:r w:rsidRPr="003907C7">
        <w:rPr>
          <w:rFonts w:asciiTheme="minorHAnsi" w:eastAsiaTheme="minorHAnsi" w:hAnsiTheme="minorHAnsi" w:hint="eastAsia"/>
          <w:lang w:eastAsia="ko-KR"/>
        </w:rPr>
        <w:t>설정하였다.</w:t>
      </w:r>
      <w:r w:rsidRPr="003907C7">
        <w:rPr>
          <w:rFonts w:asciiTheme="minorHAnsi" w:eastAsiaTheme="minorHAnsi" w:hAnsiTheme="minorHAnsi"/>
          <w:lang w:eastAsia="ko-KR"/>
        </w:rPr>
        <w:t xml:space="preserve"> </w:t>
      </w:r>
    </w:p>
    <w:p w14:paraId="0C94600F" w14:textId="77777777" w:rsidR="009652A4" w:rsidRDefault="005B630E" w:rsidP="005B630E">
      <w:pPr>
        <w:pStyle w:val="af7"/>
        <w:numPr>
          <w:ilvl w:val="0"/>
          <w:numId w:val="26"/>
        </w:numPr>
        <w:ind w:leftChars="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결과</w:t>
      </w:r>
    </w:p>
    <w:p w14:paraId="3335C5F7" w14:textId="77777777" w:rsidR="005B630E" w:rsidRDefault="005B630E" w:rsidP="005B630E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위의 모델을 이용하여 </w:t>
      </w:r>
      <w:r>
        <w:rPr>
          <w:rFonts w:asciiTheme="minorHAnsi" w:eastAsiaTheme="minorHAnsi" w:hAnsiTheme="minorHAnsi"/>
          <w:lang w:eastAsia="ko-KR"/>
        </w:rPr>
        <w:t>80%</w:t>
      </w:r>
      <w:r>
        <w:rPr>
          <w:rFonts w:asciiTheme="minorHAnsi" w:eastAsiaTheme="minorHAnsi" w:hAnsiTheme="minorHAnsi" w:hint="eastAsia"/>
          <w:lang w:eastAsia="ko-KR"/>
        </w:rPr>
        <w:t>의 정확도를 얻는 학습을 진행할 수 있었다.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아래는 </w:t>
      </w:r>
      <w:r>
        <w:rPr>
          <w:rFonts w:asciiTheme="minorHAnsi" w:eastAsiaTheme="minorHAnsi" w:hAnsiTheme="minorHAnsi"/>
          <w:lang w:eastAsia="ko-KR"/>
        </w:rPr>
        <w:t>confusion matrix</w:t>
      </w:r>
      <w:r>
        <w:rPr>
          <w:rFonts w:asciiTheme="minorHAnsi" w:eastAsiaTheme="minorHAnsi" w:hAnsiTheme="minorHAnsi" w:hint="eastAsia"/>
          <w:lang w:eastAsia="ko-KR"/>
        </w:rPr>
        <w:t xml:space="preserve">를 </w:t>
      </w:r>
      <w:r>
        <w:rPr>
          <w:rFonts w:asciiTheme="minorHAnsi" w:eastAsiaTheme="minorHAnsi" w:hAnsiTheme="minorHAnsi"/>
          <w:lang w:eastAsia="ko-KR"/>
        </w:rPr>
        <w:t>heat map</w:t>
      </w:r>
      <w:r>
        <w:rPr>
          <w:rFonts w:asciiTheme="minorHAnsi" w:eastAsiaTheme="minorHAnsi" w:hAnsiTheme="minorHAnsi" w:hint="eastAsia"/>
          <w:lang w:eastAsia="ko-KR"/>
        </w:rPr>
        <w:t>으로 보여주는 결과이다.</w:t>
      </w:r>
    </w:p>
    <w:p w14:paraId="30F85625" w14:textId="77777777" w:rsidR="005B630E" w:rsidRPr="005B630E" w:rsidRDefault="005B630E" w:rsidP="005B630E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>
        <w:rPr>
          <w:noProof/>
        </w:rPr>
        <w:drawing>
          <wp:inline distT="0" distB="0" distL="0" distR="0" wp14:anchorId="7F14099D" wp14:editId="3EC1DA53">
            <wp:extent cx="3535680" cy="2508686"/>
            <wp:effectExtent l="0" t="0" r="762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760" cy="25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92DF" w14:textId="77777777" w:rsidR="003B47A8" w:rsidRPr="006F4D14" w:rsidRDefault="003B47A8" w:rsidP="003B47A8">
      <w:pPr>
        <w:rPr>
          <w:lang w:eastAsia="ko-KR"/>
        </w:rPr>
      </w:pPr>
    </w:p>
    <w:p w14:paraId="1DC84F27" w14:textId="77777777" w:rsidR="003B47A8" w:rsidRDefault="00CE7811" w:rsidP="00D6407C">
      <w:pPr>
        <w:pStyle w:val="1"/>
        <w:rPr>
          <w:rFonts w:ascii="Times New Roman" w:hAnsi="Times New Roman"/>
          <w:bCs/>
          <w:sz w:val="28"/>
          <w:lang w:eastAsia="ko-KR"/>
        </w:rPr>
      </w:pPr>
      <w:bookmarkStart w:id="3" w:name="_Toc130041403"/>
      <w:r w:rsidRPr="006F4D14">
        <w:rPr>
          <w:rFonts w:ascii="Times New Roman" w:hAnsi="Times New Roman"/>
          <w:bCs/>
          <w:sz w:val="28"/>
          <w:lang w:eastAsia="ko-KR"/>
        </w:rPr>
        <w:t>모듈</w:t>
      </w:r>
      <w:r w:rsidRPr="006F4D14">
        <w:rPr>
          <w:rFonts w:ascii="Times New Roman" w:hAnsi="Times New Roman"/>
          <w:bCs/>
          <w:sz w:val="28"/>
          <w:lang w:eastAsia="ko-KR"/>
        </w:rPr>
        <w:t xml:space="preserve"> </w:t>
      </w:r>
      <w:r w:rsidRPr="006F4D14">
        <w:rPr>
          <w:rFonts w:ascii="Times New Roman" w:hAnsi="Times New Roman"/>
          <w:bCs/>
          <w:sz w:val="28"/>
          <w:lang w:eastAsia="ko-KR"/>
        </w:rPr>
        <w:t>정의</w:t>
      </w:r>
      <w:bookmarkEnd w:id="3"/>
      <w:r w:rsidR="00D33CA3">
        <w:rPr>
          <w:rFonts w:ascii="Times New Roman" w:hAnsi="Times New Roman" w:hint="eastAsia"/>
          <w:bCs/>
          <w:sz w:val="28"/>
          <w:lang w:eastAsia="ko-KR"/>
        </w:rPr>
        <w:t>(</w:t>
      </w:r>
      <w:r w:rsidR="004208BC">
        <w:rPr>
          <w:rFonts w:ascii="Times New Roman" w:hAnsi="Times New Roman" w:hint="eastAsia"/>
          <w:bCs/>
          <w:sz w:val="28"/>
          <w:lang w:eastAsia="ko-KR"/>
        </w:rPr>
        <w:t>정확도</w:t>
      </w:r>
      <w:r w:rsidR="004208BC">
        <w:rPr>
          <w:rFonts w:ascii="Times New Roman" w:hAnsi="Times New Roman" w:hint="eastAsia"/>
          <w:bCs/>
          <w:sz w:val="28"/>
          <w:lang w:eastAsia="ko-KR"/>
        </w:rPr>
        <w:t xml:space="preserve"> </w:t>
      </w:r>
      <w:r w:rsidR="004208BC">
        <w:rPr>
          <w:rFonts w:ascii="Times New Roman" w:hAnsi="Times New Roman" w:hint="eastAsia"/>
          <w:bCs/>
          <w:sz w:val="28"/>
          <w:lang w:eastAsia="ko-KR"/>
        </w:rPr>
        <w:t>향상을</w:t>
      </w:r>
      <w:r w:rsidR="004208BC">
        <w:rPr>
          <w:rFonts w:ascii="Times New Roman" w:hAnsi="Times New Roman" w:hint="eastAsia"/>
          <w:bCs/>
          <w:sz w:val="28"/>
          <w:lang w:eastAsia="ko-KR"/>
        </w:rPr>
        <w:t xml:space="preserve"> </w:t>
      </w:r>
      <w:r w:rsidR="004208BC">
        <w:rPr>
          <w:rFonts w:ascii="Times New Roman" w:hAnsi="Times New Roman" w:hint="eastAsia"/>
          <w:bCs/>
          <w:sz w:val="28"/>
          <w:lang w:eastAsia="ko-KR"/>
        </w:rPr>
        <w:t>위한</w:t>
      </w:r>
      <w:r w:rsidR="004208BC">
        <w:rPr>
          <w:rFonts w:ascii="Times New Roman" w:hAnsi="Times New Roman" w:hint="eastAsia"/>
          <w:bCs/>
          <w:sz w:val="28"/>
          <w:lang w:eastAsia="ko-KR"/>
        </w:rPr>
        <w:t xml:space="preserve"> </w:t>
      </w:r>
      <w:r w:rsidR="004208BC">
        <w:rPr>
          <w:rFonts w:ascii="Times New Roman" w:hAnsi="Times New Roman" w:hint="eastAsia"/>
          <w:bCs/>
          <w:sz w:val="28"/>
          <w:lang w:eastAsia="ko-KR"/>
        </w:rPr>
        <w:t>코드개선</w:t>
      </w:r>
      <w:r w:rsidR="00D33CA3">
        <w:rPr>
          <w:rFonts w:ascii="Times New Roman" w:hAnsi="Times New Roman" w:hint="eastAsia"/>
          <w:bCs/>
          <w:sz w:val="28"/>
          <w:lang w:eastAsia="ko-KR"/>
        </w:rPr>
        <w:t>)</w:t>
      </w:r>
    </w:p>
    <w:p w14:paraId="2891525A" w14:textId="77777777" w:rsidR="009652A4" w:rsidRDefault="009652A4" w:rsidP="009652A4">
      <w:pPr>
        <w:rPr>
          <w:lang w:eastAsia="ko-KR"/>
        </w:rPr>
      </w:pPr>
    </w:p>
    <w:p w14:paraId="6A110F99" w14:textId="77777777" w:rsidR="005B630E" w:rsidRPr="005B630E" w:rsidRDefault="005B630E" w:rsidP="009652A4">
      <w:pPr>
        <w:rPr>
          <w:rFonts w:asciiTheme="majorEastAsia" w:eastAsiaTheme="majorEastAsia" w:hAnsiTheme="majorEastAsia"/>
          <w:lang w:eastAsia="ko-KR"/>
        </w:rPr>
      </w:pPr>
      <w:r w:rsidRPr="005B630E">
        <w:rPr>
          <w:rFonts w:asciiTheme="majorEastAsia" w:eastAsiaTheme="majorEastAsia" w:hAnsiTheme="majorEastAsia" w:hint="eastAsia"/>
          <w:lang w:eastAsia="ko-KR"/>
        </w:rPr>
        <w:t xml:space="preserve">아래의 방법을 통해 </w:t>
      </w:r>
      <w:r w:rsidRPr="005B630E">
        <w:rPr>
          <w:rFonts w:asciiTheme="majorEastAsia" w:eastAsiaTheme="majorEastAsia" w:hAnsiTheme="majorEastAsia"/>
          <w:lang w:eastAsia="ko-KR"/>
        </w:rPr>
        <w:t>80%</w:t>
      </w:r>
      <w:r w:rsidRPr="005B630E">
        <w:rPr>
          <w:rFonts w:asciiTheme="majorEastAsia" w:eastAsiaTheme="majorEastAsia" w:hAnsiTheme="majorEastAsia" w:hint="eastAsia"/>
          <w:lang w:eastAsia="ko-KR"/>
        </w:rPr>
        <w:t>의 정확도를 달성하는 결과를 도출할 수 있었다.</w:t>
      </w:r>
      <w:r w:rsidRPr="005B630E">
        <w:rPr>
          <w:rFonts w:asciiTheme="majorEastAsia" w:eastAsiaTheme="majorEastAsia" w:hAnsiTheme="majorEastAsia"/>
          <w:lang w:eastAsia="ko-KR"/>
        </w:rPr>
        <w:t xml:space="preserve"> </w:t>
      </w:r>
    </w:p>
    <w:p w14:paraId="2B9056AC" w14:textId="77777777" w:rsidR="009652A4" w:rsidRPr="004208BC" w:rsidRDefault="009652A4" w:rsidP="009652A4">
      <w:pPr>
        <w:pStyle w:val="af7"/>
        <w:numPr>
          <w:ilvl w:val="0"/>
          <w:numId w:val="28"/>
        </w:numPr>
        <w:ind w:leftChars="0"/>
        <w:rPr>
          <w:rFonts w:asciiTheme="minorHAnsi" w:eastAsiaTheme="minorHAnsi" w:hAnsiTheme="minorHAnsi"/>
          <w:lang w:eastAsia="ko-KR"/>
        </w:rPr>
      </w:pPr>
      <w:r w:rsidRPr="004208BC">
        <w:rPr>
          <w:rFonts w:asciiTheme="minorHAnsi" w:eastAsiaTheme="minorHAnsi" w:hAnsiTheme="minorHAnsi"/>
          <w:lang w:eastAsia="ko-KR"/>
        </w:rPr>
        <w:t>Batch_size</w:t>
      </w:r>
      <w:r w:rsidRPr="004208BC">
        <w:rPr>
          <w:rFonts w:asciiTheme="minorHAnsi" w:eastAsiaTheme="minorHAnsi" w:hAnsiTheme="minorHAnsi" w:hint="eastAsia"/>
          <w:lang w:eastAsia="ko-KR"/>
        </w:rPr>
        <w:t>변경</w:t>
      </w:r>
    </w:p>
    <w:p w14:paraId="5B59C226" w14:textId="77777777" w:rsidR="009652A4" w:rsidRDefault="009652A4" w:rsidP="009652A4">
      <w:pPr>
        <w:pStyle w:val="af7"/>
        <w:ind w:leftChars="0" w:left="720"/>
        <w:rPr>
          <w:rFonts w:asciiTheme="minorHAnsi" w:eastAsiaTheme="minorHAnsi" w:hAnsiTheme="minorHAnsi"/>
          <w:lang w:eastAsia="ko-KR"/>
        </w:rPr>
      </w:pPr>
      <w:r w:rsidRPr="004208BC">
        <w:rPr>
          <w:rFonts w:asciiTheme="minorHAnsi" w:eastAsiaTheme="minorHAnsi" w:hAnsiTheme="minorHAnsi"/>
          <w:lang w:eastAsia="ko-KR"/>
        </w:rPr>
        <w:t>Batch_size</w:t>
      </w:r>
      <w:r w:rsidRPr="004208BC">
        <w:rPr>
          <w:rFonts w:asciiTheme="minorHAnsi" w:eastAsiaTheme="minorHAnsi" w:hAnsiTheme="minorHAnsi" w:hint="eastAsia"/>
          <w:lang w:eastAsia="ko-KR"/>
        </w:rPr>
        <w:t>는 한 번에 검사하는 이미지의 개수이다.</w:t>
      </w:r>
      <w:r w:rsidRPr="004208BC">
        <w:rPr>
          <w:rFonts w:asciiTheme="minorHAnsi" w:eastAsiaTheme="minorHAnsi" w:hAnsiTheme="minorHAnsi"/>
          <w:lang w:eastAsia="ko-KR"/>
        </w:rPr>
        <w:t xml:space="preserve"> </w:t>
      </w:r>
      <w:r w:rsidR="005B630E">
        <w:rPr>
          <w:rFonts w:asciiTheme="minorHAnsi" w:eastAsiaTheme="minorHAnsi" w:hAnsiTheme="minorHAnsi" w:hint="eastAsia"/>
          <w:lang w:eastAsia="ko-KR"/>
        </w:rPr>
        <w:t xml:space="preserve">테스트 이미지가 </w:t>
      </w:r>
      <w:r w:rsidR="005B630E">
        <w:rPr>
          <w:rFonts w:asciiTheme="minorHAnsi" w:eastAsiaTheme="minorHAnsi" w:hAnsiTheme="minorHAnsi"/>
          <w:lang w:eastAsia="ko-KR"/>
        </w:rPr>
        <w:t>50000</w:t>
      </w:r>
      <w:r w:rsidR="005B630E">
        <w:rPr>
          <w:rFonts w:asciiTheme="minorHAnsi" w:eastAsiaTheme="minorHAnsi" w:hAnsiTheme="minorHAnsi" w:hint="eastAsia"/>
          <w:lang w:eastAsia="ko-KR"/>
        </w:rPr>
        <w:t>개이므로,</w:t>
      </w:r>
      <w:r w:rsidR="005B630E">
        <w:rPr>
          <w:rFonts w:asciiTheme="minorHAnsi" w:eastAsiaTheme="minorHAnsi" w:hAnsiTheme="minorHAnsi"/>
          <w:lang w:eastAsia="ko-KR"/>
        </w:rPr>
        <w:t xml:space="preserve"> batch size</w:t>
      </w:r>
      <w:r w:rsidR="005B630E">
        <w:rPr>
          <w:rFonts w:asciiTheme="minorHAnsi" w:eastAsiaTheme="minorHAnsi" w:hAnsiTheme="minorHAnsi" w:hint="eastAsia"/>
          <w:lang w:eastAsia="ko-KR"/>
        </w:rPr>
        <w:t xml:space="preserve">가 </w:t>
      </w:r>
      <w:r w:rsidR="005B630E">
        <w:rPr>
          <w:rFonts w:asciiTheme="minorHAnsi" w:eastAsiaTheme="minorHAnsi" w:hAnsiTheme="minorHAnsi"/>
          <w:lang w:eastAsia="ko-KR"/>
        </w:rPr>
        <w:t>256</w:t>
      </w:r>
      <w:r w:rsidR="005B630E">
        <w:rPr>
          <w:rFonts w:asciiTheme="minorHAnsi" w:eastAsiaTheme="minorHAnsi" w:hAnsiTheme="minorHAnsi" w:hint="eastAsia"/>
          <w:lang w:eastAsia="ko-KR"/>
        </w:rPr>
        <w:t xml:space="preserve">이라면 </w:t>
      </w:r>
      <w:r w:rsidR="005B630E">
        <w:rPr>
          <w:rFonts w:asciiTheme="minorHAnsi" w:eastAsiaTheme="minorHAnsi" w:hAnsiTheme="minorHAnsi"/>
          <w:lang w:eastAsia="ko-KR"/>
        </w:rPr>
        <w:t>50000/256=195.</w:t>
      </w:r>
      <w:r w:rsidR="005B630E">
        <w:rPr>
          <w:rFonts w:asciiTheme="minorHAnsi" w:eastAsiaTheme="minorHAnsi" w:hAnsiTheme="minorHAnsi" w:hint="eastAsia"/>
          <w:lang w:eastAsia="ko-KR"/>
        </w:rPr>
        <w:t>x</w:t>
      </w:r>
      <w:r w:rsidR="005B630E">
        <w:rPr>
          <w:rFonts w:asciiTheme="minorHAnsi" w:eastAsiaTheme="minorHAnsi" w:hAnsiTheme="minorHAnsi"/>
          <w:lang w:eastAsia="ko-KR"/>
        </w:rPr>
        <w:t>x</w:t>
      </w:r>
      <w:r w:rsidR="005B630E">
        <w:rPr>
          <w:rFonts w:asciiTheme="minorHAnsi" w:eastAsiaTheme="minorHAnsi" w:hAnsiTheme="minorHAnsi" w:hint="eastAsia"/>
          <w:lang w:eastAsia="ko-KR"/>
        </w:rPr>
        <w:t>로,</w:t>
      </w:r>
      <w:r w:rsidR="005B630E">
        <w:rPr>
          <w:rFonts w:asciiTheme="minorHAnsi" w:eastAsiaTheme="minorHAnsi" w:hAnsiTheme="minorHAnsi"/>
          <w:lang w:eastAsia="ko-KR"/>
        </w:rPr>
        <w:t xml:space="preserve"> 195</w:t>
      </w:r>
      <w:r w:rsidR="005B630E">
        <w:rPr>
          <w:rFonts w:asciiTheme="minorHAnsi" w:eastAsiaTheme="minorHAnsi" w:hAnsiTheme="minorHAnsi" w:hint="eastAsia"/>
          <w:lang w:eastAsia="ko-KR"/>
        </w:rPr>
        <w:t>번의 트레이닝이 필요하다.</w:t>
      </w:r>
      <w:r w:rsidR="005B630E">
        <w:rPr>
          <w:rFonts w:asciiTheme="minorHAnsi" w:eastAsiaTheme="minorHAnsi" w:hAnsiTheme="minorHAnsi"/>
          <w:lang w:eastAsia="ko-KR"/>
        </w:rPr>
        <w:t xml:space="preserve"> </w:t>
      </w:r>
      <w:r w:rsidRPr="004208BC">
        <w:rPr>
          <w:rFonts w:asciiTheme="minorHAnsi" w:eastAsiaTheme="minorHAnsi" w:hAnsiTheme="minorHAnsi"/>
          <w:lang w:eastAsia="ko-KR"/>
        </w:rPr>
        <w:t>Batch_size</w:t>
      </w:r>
      <w:r w:rsidRPr="004208BC">
        <w:rPr>
          <w:rFonts w:asciiTheme="minorHAnsi" w:eastAsiaTheme="minorHAnsi" w:hAnsiTheme="minorHAnsi" w:hint="eastAsia"/>
          <w:lang w:eastAsia="ko-KR"/>
        </w:rPr>
        <w:t xml:space="preserve">가 크면 </w:t>
      </w:r>
      <w:r w:rsidR="00C92833">
        <w:rPr>
          <w:rFonts w:asciiTheme="minorHAnsi" w:eastAsiaTheme="minorHAnsi" w:hAnsiTheme="minorHAnsi" w:hint="eastAsia"/>
          <w:lang w:eastAsia="ko-KR"/>
        </w:rPr>
        <w:t xml:space="preserve">더 많은 개수의 이미지를 </w:t>
      </w:r>
      <w:r w:rsidR="005B630E">
        <w:rPr>
          <w:rFonts w:asciiTheme="minorHAnsi" w:eastAsiaTheme="minorHAnsi" w:hAnsiTheme="minorHAnsi" w:hint="eastAsia"/>
          <w:lang w:eastAsia="ko-KR"/>
        </w:rPr>
        <w:t xml:space="preserve">병렬적으로 </w:t>
      </w:r>
      <w:r w:rsidR="00C92833">
        <w:rPr>
          <w:rFonts w:asciiTheme="minorHAnsi" w:eastAsiaTheme="minorHAnsi" w:hAnsiTheme="minorHAnsi" w:hint="eastAsia"/>
          <w:lang w:eastAsia="ko-KR"/>
        </w:rPr>
        <w:t>학습</w:t>
      </w:r>
      <w:r w:rsidR="005B630E">
        <w:rPr>
          <w:rFonts w:asciiTheme="minorHAnsi" w:eastAsiaTheme="minorHAnsi" w:hAnsiTheme="minorHAnsi" w:hint="eastAsia"/>
          <w:lang w:eastAsia="ko-KR"/>
        </w:rPr>
        <w:t>하여 트레이닝 스텝이 적어지기 때문에 실행시간이 줄어들지만,</w:t>
      </w:r>
      <w:r w:rsidR="005B630E">
        <w:rPr>
          <w:rFonts w:asciiTheme="minorHAnsi" w:eastAsiaTheme="minorHAnsi" w:hAnsiTheme="minorHAnsi"/>
          <w:lang w:eastAsia="ko-KR"/>
        </w:rPr>
        <w:t xml:space="preserve"> </w:t>
      </w:r>
      <w:r w:rsidR="005B630E">
        <w:rPr>
          <w:rFonts w:asciiTheme="minorHAnsi" w:eastAsiaTheme="minorHAnsi" w:hAnsiTheme="minorHAnsi" w:hint="eastAsia"/>
          <w:lang w:eastAsia="ko-KR"/>
        </w:rPr>
        <w:t xml:space="preserve">지나치게 큰 경우 성능이 저하되거나 </w:t>
      </w:r>
      <w:r w:rsidR="005B630E">
        <w:rPr>
          <w:rFonts w:asciiTheme="minorHAnsi" w:eastAsiaTheme="minorHAnsi" w:hAnsiTheme="minorHAnsi"/>
          <w:lang w:eastAsia="ko-KR"/>
        </w:rPr>
        <w:t>GPU</w:t>
      </w:r>
      <w:r w:rsidR="005B630E">
        <w:rPr>
          <w:rFonts w:asciiTheme="minorHAnsi" w:eastAsiaTheme="minorHAnsi" w:hAnsiTheme="minorHAnsi" w:hint="eastAsia"/>
          <w:lang w:eastAsia="ko-KR"/>
        </w:rPr>
        <w:t>의 용량을 초과할 수 있다.</w:t>
      </w:r>
      <w:r w:rsidR="005B630E">
        <w:rPr>
          <w:rFonts w:asciiTheme="minorHAnsi" w:eastAsiaTheme="minorHAnsi" w:hAnsiTheme="minorHAnsi"/>
          <w:lang w:eastAsia="ko-KR"/>
        </w:rPr>
        <w:t xml:space="preserve"> </w:t>
      </w:r>
      <w:r w:rsidR="005B630E">
        <w:rPr>
          <w:rFonts w:asciiTheme="minorHAnsi" w:eastAsiaTheme="minorHAnsi" w:hAnsiTheme="minorHAnsi" w:hint="eastAsia"/>
          <w:lang w:eastAsia="ko-KR"/>
        </w:rPr>
        <w:t xml:space="preserve">따라서 </w:t>
      </w:r>
      <w:r w:rsidRPr="004208BC">
        <w:rPr>
          <w:rFonts w:asciiTheme="minorHAnsi" w:eastAsiaTheme="minorHAnsi" w:hAnsiTheme="minorHAnsi" w:hint="eastAsia"/>
          <w:lang w:eastAsia="ko-KR"/>
        </w:rPr>
        <w:t xml:space="preserve">적당한 값인 </w:t>
      </w:r>
      <w:r w:rsidRPr="004208BC">
        <w:rPr>
          <w:rFonts w:asciiTheme="minorHAnsi" w:eastAsiaTheme="minorHAnsi" w:hAnsiTheme="minorHAnsi"/>
          <w:lang w:eastAsia="ko-KR"/>
        </w:rPr>
        <w:t>256</w:t>
      </w:r>
      <w:r w:rsidRPr="004208BC">
        <w:rPr>
          <w:rFonts w:asciiTheme="minorHAnsi" w:eastAsiaTheme="minorHAnsi" w:hAnsiTheme="minorHAnsi" w:hint="eastAsia"/>
          <w:lang w:eastAsia="ko-KR"/>
        </w:rPr>
        <w:t>으로 설정하였다.</w:t>
      </w:r>
      <w:r w:rsidRPr="004208BC">
        <w:rPr>
          <w:rFonts w:asciiTheme="minorHAnsi" w:eastAsiaTheme="minorHAnsi" w:hAnsiTheme="minorHAnsi"/>
          <w:lang w:eastAsia="ko-KR"/>
        </w:rPr>
        <w:t xml:space="preserve"> </w:t>
      </w:r>
    </w:p>
    <w:p w14:paraId="1D7A1874" w14:textId="77777777" w:rsidR="004208BC" w:rsidRPr="004208BC" w:rsidRDefault="004208BC" w:rsidP="009652A4">
      <w:pPr>
        <w:pStyle w:val="af7"/>
        <w:ind w:leftChars="0" w:left="720"/>
        <w:rPr>
          <w:rFonts w:asciiTheme="minorHAnsi" w:eastAsiaTheme="minorHAnsi" w:hAnsiTheme="minorHAnsi"/>
          <w:lang w:eastAsia="ko-KR"/>
        </w:rPr>
      </w:pPr>
    </w:p>
    <w:p w14:paraId="7008DC26" w14:textId="77777777" w:rsidR="009652A4" w:rsidRPr="004208BC" w:rsidRDefault="009652A4" w:rsidP="009652A4">
      <w:pPr>
        <w:pStyle w:val="af7"/>
        <w:numPr>
          <w:ilvl w:val="0"/>
          <w:numId w:val="28"/>
        </w:numPr>
        <w:ind w:leftChars="0"/>
        <w:rPr>
          <w:rFonts w:asciiTheme="minorHAnsi" w:eastAsiaTheme="minorHAnsi" w:hAnsiTheme="minorHAnsi"/>
          <w:lang w:eastAsia="ko-KR"/>
        </w:rPr>
      </w:pPr>
      <w:r w:rsidRPr="004208BC">
        <w:rPr>
          <w:rFonts w:asciiTheme="minorHAnsi" w:eastAsiaTheme="minorHAnsi" w:hAnsiTheme="minorHAnsi" w:hint="eastAsia"/>
          <w:lang w:eastAsia="ko-KR"/>
        </w:rPr>
        <w:t>E</w:t>
      </w:r>
      <w:r w:rsidRPr="004208BC">
        <w:rPr>
          <w:rFonts w:asciiTheme="minorHAnsi" w:eastAsiaTheme="minorHAnsi" w:hAnsiTheme="minorHAnsi"/>
          <w:lang w:eastAsia="ko-KR"/>
        </w:rPr>
        <w:t xml:space="preserve">poch </w:t>
      </w:r>
      <w:r w:rsidRPr="004208BC">
        <w:rPr>
          <w:rFonts w:asciiTheme="minorHAnsi" w:eastAsiaTheme="minorHAnsi" w:hAnsiTheme="minorHAnsi" w:hint="eastAsia"/>
          <w:lang w:eastAsia="ko-KR"/>
        </w:rPr>
        <w:t>변경</w:t>
      </w:r>
    </w:p>
    <w:p w14:paraId="1EF29EFC" w14:textId="77777777" w:rsidR="004208BC" w:rsidRDefault="009652A4" w:rsidP="009652A4">
      <w:pPr>
        <w:pStyle w:val="af7"/>
        <w:rPr>
          <w:rFonts w:asciiTheme="minorHAnsi" w:eastAsiaTheme="minorHAnsi" w:hAnsiTheme="minorHAnsi"/>
          <w:lang w:eastAsia="ko-KR"/>
        </w:rPr>
      </w:pPr>
      <w:r w:rsidRPr="004208BC">
        <w:rPr>
          <w:rFonts w:asciiTheme="minorHAnsi" w:eastAsiaTheme="minorHAnsi" w:hAnsiTheme="minorHAnsi"/>
          <w:lang w:eastAsia="ko-KR"/>
        </w:rPr>
        <w:t>Epoch</w:t>
      </w:r>
      <w:r w:rsidRPr="004208BC">
        <w:rPr>
          <w:rFonts w:asciiTheme="minorHAnsi" w:eastAsiaTheme="minorHAnsi" w:hAnsiTheme="minorHAnsi" w:hint="eastAsia"/>
          <w:lang w:eastAsia="ko-KR"/>
        </w:rPr>
        <w:t>은 학습하는 횟수이다.</w:t>
      </w:r>
      <w:r w:rsidRPr="004208BC">
        <w:rPr>
          <w:rFonts w:asciiTheme="minorHAnsi" w:eastAsiaTheme="minorHAnsi" w:hAnsiTheme="minorHAnsi"/>
          <w:lang w:eastAsia="ko-KR"/>
        </w:rPr>
        <w:t xml:space="preserve"> </w:t>
      </w:r>
      <w:r w:rsidR="00C92833">
        <w:rPr>
          <w:rFonts w:asciiTheme="minorHAnsi" w:eastAsiaTheme="minorHAnsi" w:hAnsiTheme="minorHAnsi"/>
          <w:lang w:eastAsia="ko-KR"/>
        </w:rPr>
        <w:t>Epoch</w:t>
      </w:r>
      <w:r w:rsidR="00C92833">
        <w:rPr>
          <w:rFonts w:asciiTheme="minorHAnsi" w:eastAsiaTheme="minorHAnsi" w:hAnsiTheme="minorHAnsi" w:hint="eastAsia"/>
          <w:lang w:eastAsia="ko-KR"/>
        </w:rPr>
        <w:t xml:space="preserve">을 증가시킬수록 정확도가 높아질 것이지만 </w:t>
      </w:r>
      <w:r w:rsidRPr="004208BC">
        <w:rPr>
          <w:rFonts w:asciiTheme="minorHAnsi" w:eastAsiaTheme="minorHAnsi" w:hAnsiTheme="minorHAnsi" w:hint="eastAsia"/>
          <w:lang w:eastAsia="ko-KR"/>
        </w:rPr>
        <w:t>1</w:t>
      </w:r>
      <w:r w:rsidRPr="004208BC">
        <w:rPr>
          <w:rFonts w:asciiTheme="minorHAnsi" w:eastAsiaTheme="minorHAnsi" w:hAnsiTheme="minorHAnsi"/>
          <w:lang w:eastAsia="ko-KR"/>
        </w:rPr>
        <w:t>00</w:t>
      </w:r>
      <w:r w:rsidRPr="004208BC">
        <w:rPr>
          <w:rFonts w:asciiTheme="minorHAnsi" w:eastAsiaTheme="minorHAnsi" w:hAnsiTheme="minorHAnsi" w:hint="eastAsia"/>
          <w:lang w:eastAsia="ko-KR"/>
        </w:rPr>
        <w:t>번은 시간이 매우 길게 소요되어 8</w:t>
      </w:r>
      <w:r w:rsidRPr="004208BC">
        <w:rPr>
          <w:rFonts w:asciiTheme="minorHAnsi" w:eastAsiaTheme="minorHAnsi" w:hAnsiTheme="minorHAnsi"/>
          <w:lang w:eastAsia="ko-KR"/>
        </w:rPr>
        <w:t>0%</w:t>
      </w:r>
      <w:r w:rsidRPr="004208BC">
        <w:rPr>
          <w:rFonts w:asciiTheme="minorHAnsi" w:eastAsiaTheme="minorHAnsi" w:hAnsiTheme="minorHAnsi" w:hint="eastAsia"/>
          <w:lang w:eastAsia="ko-KR"/>
        </w:rPr>
        <w:t xml:space="preserve">의 정확도를 달성하는 </w:t>
      </w:r>
      <w:r w:rsidRPr="004208BC">
        <w:rPr>
          <w:rFonts w:asciiTheme="minorHAnsi" w:eastAsiaTheme="minorHAnsi" w:hAnsiTheme="minorHAnsi"/>
          <w:lang w:eastAsia="ko-KR"/>
        </w:rPr>
        <w:t>epoch 50</w:t>
      </w:r>
      <w:r w:rsidRPr="004208BC">
        <w:rPr>
          <w:rFonts w:asciiTheme="minorHAnsi" w:eastAsiaTheme="minorHAnsi" w:hAnsiTheme="minorHAnsi" w:hint="eastAsia"/>
          <w:lang w:eastAsia="ko-KR"/>
        </w:rPr>
        <w:t>으로 설정하였다.</w:t>
      </w:r>
    </w:p>
    <w:p w14:paraId="5CC9E2B7" w14:textId="77777777" w:rsidR="009652A4" w:rsidRPr="004208BC" w:rsidRDefault="009652A4" w:rsidP="009652A4">
      <w:pPr>
        <w:pStyle w:val="af7"/>
        <w:rPr>
          <w:rFonts w:asciiTheme="minorHAnsi" w:eastAsiaTheme="minorHAnsi" w:hAnsiTheme="minorHAnsi"/>
          <w:lang w:eastAsia="ko-KR"/>
        </w:rPr>
      </w:pPr>
      <w:r w:rsidRPr="004208BC">
        <w:rPr>
          <w:rFonts w:asciiTheme="minorHAnsi" w:eastAsiaTheme="minorHAnsi" w:hAnsiTheme="minorHAnsi"/>
          <w:lang w:eastAsia="ko-KR"/>
        </w:rPr>
        <w:t xml:space="preserve"> </w:t>
      </w:r>
    </w:p>
    <w:p w14:paraId="480B7706" w14:textId="77777777" w:rsidR="009652A4" w:rsidRPr="004208BC" w:rsidRDefault="009652A4" w:rsidP="009652A4">
      <w:pPr>
        <w:pStyle w:val="af7"/>
        <w:numPr>
          <w:ilvl w:val="0"/>
          <w:numId w:val="28"/>
        </w:numPr>
        <w:ind w:leftChars="0"/>
        <w:rPr>
          <w:rFonts w:asciiTheme="minorHAnsi" w:eastAsiaTheme="minorHAnsi" w:hAnsiTheme="minorHAnsi"/>
          <w:lang w:eastAsia="ko-KR"/>
        </w:rPr>
      </w:pPr>
      <w:r w:rsidRPr="004208BC">
        <w:rPr>
          <w:rFonts w:asciiTheme="minorHAnsi" w:eastAsiaTheme="minorHAnsi" w:hAnsiTheme="minorHAnsi"/>
          <w:lang w:eastAsia="ko-KR"/>
        </w:rPr>
        <w:t xml:space="preserve">Convolution </w:t>
      </w:r>
      <w:r w:rsidRPr="004208BC">
        <w:rPr>
          <w:rFonts w:asciiTheme="minorHAnsi" w:eastAsiaTheme="minorHAnsi" w:hAnsiTheme="minorHAnsi" w:hint="eastAsia"/>
          <w:lang w:eastAsia="ko-KR"/>
        </w:rPr>
        <w:t>레이어 추가</w:t>
      </w:r>
    </w:p>
    <w:p w14:paraId="7AE1F446" w14:textId="77777777" w:rsidR="009652A4" w:rsidRPr="004208BC" w:rsidRDefault="009652A4" w:rsidP="009652A4">
      <w:pPr>
        <w:pStyle w:val="af7"/>
        <w:ind w:leftChars="0" w:left="720"/>
        <w:rPr>
          <w:rFonts w:asciiTheme="minorHAnsi" w:eastAsiaTheme="minorHAnsi" w:hAnsiTheme="minorHAnsi"/>
          <w:lang w:eastAsia="ko-KR"/>
        </w:rPr>
      </w:pPr>
      <w:r w:rsidRPr="004208BC">
        <w:rPr>
          <w:rFonts w:asciiTheme="minorHAnsi" w:eastAsiaTheme="minorHAnsi" w:hAnsiTheme="minorHAnsi" w:hint="eastAsia"/>
          <w:lang w:eastAsia="ko-KR"/>
        </w:rPr>
        <w:t>3</w:t>
      </w:r>
      <w:r w:rsidRPr="004208BC">
        <w:rPr>
          <w:rFonts w:asciiTheme="minorHAnsi" w:eastAsiaTheme="minorHAnsi" w:hAnsiTheme="minorHAnsi"/>
          <w:lang w:eastAsia="ko-KR"/>
        </w:rPr>
        <w:t xml:space="preserve">*3 </w:t>
      </w:r>
      <w:r w:rsidRPr="004208BC">
        <w:rPr>
          <w:rFonts w:asciiTheme="minorHAnsi" w:eastAsiaTheme="minorHAnsi" w:hAnsiTheme="minorHAnsi" w:hint="eastAsia"/>
          <w:lang w:eastAsia="ko-KR"/>
        </w:rPr>
        <w:t xml:space="preserve">크기의 필터 </w:t>
      </w:r>
      <w:r w:rsidRPr="004208BC">
        <w:rPr>
          <w:rFonts w:asciiTheme="minorHAnsi" w:eastAsiaTheme="minorHAnsi" w:hAnsiTheme="minorHAnsi"/>
          <w:lang w:eastAsia="ko-KR"/>
        </w:rPr>
        <w:t>128</w:t>
      </w:r>
      <w:r w:rsidRPr="004208BC">
        <w:rPr>
          <w:rFonts w:asciiTheme="minorHAnsi" w:eastAsiaTheme="minorHAnsi" w:hAnsiTheme="minorHAnsi" w:hint="eastAsia"/>
          <w:lang w:eastAsia="ko-KR"/>
        </w:rPr>
        <w:t xml:space="preserve">개로 학습하는 </w:t>
      </w:r>
      <w:r w:rsidRPr="004208BC">
        <w:rPr>
          <w:rFonts w:asciiTheme="minorHAnsi" w:eastAsiaTheme="minorHAnsi" w:hAnsiTheme="minorHAnsi"/>
          <w:lang w:eastAsia="ko-KR"/>
        </w:rPr>
        <w:t>convolution layer</w:t>
      </w:r>
      <w:r w:rsidRPr="004208BC">
        <w:rPr>
          <w:rFonts w:asciiTheme="minorHAnsi" w:eastAsiaTheme="minorHAnsi" w:hAnsiTheme="minorHAnsi" w:hint="eastAsia"/>
          <w:lang w:eastAsia="ko-KR"/>
        </w:rPr>
        <w:t>을 추가하였다.</w:t>
      </w:r>
      <w:r w:rsidRPr="004208BC">
        <w:rPr>
          <w:rFonts w:asciiTheme="minorHAnsi" w:eastAsiaTheme="minorHAnsi" w:hAnsiTheme="minorHAnsi"/>
          <w:lang w:eastAsia="ko-KR"/>
        </w:rPr>
        <w:t xml:space="preserve"> </w:t>
      </w:r>
    </w:p>
    <w:p w14:paraId="49650C21" w14:textId="77777777" w:rsidR="00AB26F1" w:rsidRDefault="00AB26F1" w:rsidP="009652A4">
      <w:pPr>
        <w:pStyle w:val="af7"/>
        <w:ind w:leftChars="0" w:left="720"/>
        <w:rPr>
          <w:rFonts w:asciiTheme="minorHAnsi" w:eastAsiaTheme="minorHAnsi" w:hAnsiTheme="minorHAnsi"/>
          <w:lang w:eastAsia="ko-KR"/>
        </w:rPr>
      </w:pPr>
      <w:r w:rsidRPr="004208BC">
        <w:rPr>
          <w:rFonts w:asciiTheme="minorHAnsi" w:eastAsiaTheme="minorHAnsi" w:hAnsiTheme="minorHAnsi" w:hint="eastAsia"/>
          <w:lang w:eastAsia="ko-KR"/>
        </w:rPr>
        <w:t>레이어를 깊게 쌓게 되면 얕은 뉴럴 네트워크보다 더 강력한 학습모델을 구현할 수 있다.</w:t>
      </w:r>
      <w:r w:rsidRPr="004208BC">
        <w:rPr>
          <w:rFonts w:asciiTheme="minorHAnsi" w:eastAsiaTheme="minorHAnsi" w:hAnsiTheme="minorHAnsi"/>
          <w:lang w:eastAsia="ko-KR"/>
        </w:rPr>
        <w:t xml:space="preserve"> </w:t>
      </w:r>
    </w:p>
    <w:p w14:paraId="448F1AA4" w14:textId="77777777" w:rsidR="001F2F7A" w:rsidRDefault="00C92833" w:rsidP="009652A4">
      <w:pPr>
        <w:pStyle w:val="af7"/>
        <w:ind w:leftChars="0" w:left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초반</w:t>
      </w:r>
      <w:r w:rsidR="001F2F7A">
        <w:rPr>
          <w:rFonts w:asciiTheme="minorHAnsi" w:eastAsiaTheme="minorHAnsi" w:hAnsiTheme="minorHAnsi" w:hint="eastAsia"/>
          <w:lang w:eastAsia="ko-KR"/>
        </w:rPr>
        <w:t xml:space="preserve">의 </w:t>
      </w:r>
      <w:r w:rsidR="001F2F7A">
        <w:rPr>
          <w:rFonts w:asciiTheme="minorHAnsi" w:eastAsiaTheme="minorHAnsi" w:hAnsiTheme="minorHAnsi"/>
          <w:lang w:eastAsia="ko-KR"/>
        </w:rPr>
        <w:t>convolution layer</w:t>
      </w:r>
      <w:r w:rsidR="001F2F7A">
        <w:rPr>
          <w:rFonts w:asciiTheme="minorHAnsi" w:eastAsiaTheme="minorHAnsi" w:hAnsiTheme="minorHAnsi" w:hint="eastAsia"/>
          <w:lang w:eastAsia="ko-KR"/>
        </w:rPr>
        <w:t>에서 l</w:t>
      </w:r>
      <w:r w:rsidR="001F2F7A">
        <w:rPr>
          <w:rFonts w:asciiTheme="minorHAnsi" w:eastAsiaTheme="minorHAnsi" w:hAnsiTheme="minorHAnsi"/>
          <w:lang w:eastAsia="ko-KR"/>
        </w:rPr>
        <w:t>ine, edge</w:t>
      </w:r>
      <w:r w:rsidR="001F2F7A">
        <w:rPr>
          <w:rFonts w:asciiTheme="minorHAnsi" w:eastAsiaTheme="minorHAnsi" w:hAnsiTheme="minorHAnsi" w:hint="eastAsia"/>
          <w:lang w:eastAsia="ko-KR"/>
        </w:rPr>
        <w:t xml:space="preserve">와 같은 </w:t>
      </w:r>
      <w:r w:rsidR="001F2F7A">
        <w:rPr>
          <w:rFonts w:asciiTheme="minorHAnsi" w:eastAsiaTheme="minorHAnsi" w:hAnsiTheme="minorHAnsi"/>
          <w:lang w:eastAsia="ko-KR"/>
        </w:rPr>
        <w:t>low-level</w:t>
      </w:r>
      <w:r w:rsidR="001F2F7A">
        <w:rPr>
          <w:rFonts w:asciiTheme="minorHAnsi" w:eastAsiaTheme="minorHAnsi" w:hAnsiTheme="minorHAnsi" w:hint="eastAsia"/>
          <w:lang w:eastAsia="ko-KR"/>
        </w:rPr>
        <w:t>의 부분적인 특징을 추출했다면 더 높은 단계의 레이어는 점차적으로 추상적인 물체와 같은 특징을 추출하게 되어 더 정확한 값을 얻을 수 있게 된다.</w:t>
      </w:r>
      <w:r w:rsidR="001F2F7A">
        <w:rPr>
          <w:rFonts w:asciiTheme="minorHAnsi" w:eastAsiaTheme="minorHAnsi" w:hAnsiTheme="minorHAnsi"/>
          <w:lang w:eastAsia="ko-KR"/>
        </w:rPr>
        <w:t xml:space="preserve"> </w:t>
      </w:r>
    </w:p>
    <w:p w14:paraId="40FDD873" w14:textId="77777777" w:rsidR="001F2F7A" w:rsidRDefault="001F2F7A" w:rsidP="009652A4">
      <w:pPr>
        <w:pStyle w:val="af7"/>
        <w:ind w:leftChars="0" w:left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새로 추가한 C</w:t>
      </w:r>
      <w:r>
        <w:rPr>
          <w:rFonts w:asciiTheme="minorHAnsi" w:eastAsiaTheme="minorHAnsi" w:hAnsiTheme="minorHAnsi"/>
          <w:lang w:eastAsia="ko-KR"/>
        </w:rPr>
        <w:t xml:space="preserve">onvolution </w:t>
      </w:r>
      <w:r>
        <w:rPr>
          <w:rFonts w:asciiTheme="minorHAnsi" w:eastAsiaTheme="minorHAnsi" w:hAnsiTheme="minorHAnsi" w:hint="eastAsia"/>
          <w:lang w:eastAsia="ko-KR"/>
        </w:rPr>
        <w:t xml:space="preserve">레이어 뒤에 </w:t>
      </w:r>
      <w:r>
        <w:rPr>
          <w:rFonts w:asciiTheme="minorHAnsi" w:eastAsiaTheme="minorHAnsi" w:hAnsiTheme="minorHAnsi"/>
          <w:lang w:eastAsia="ko-KR"/>
        </w:rPr>
        <w:t>Maxpooling</w:t>
      </w:r>
      <w:r>
        <w:rPr>
          <w:rFonts w:asciiTheme="minorHAnsi" w:eastAsiaTheme="minorHAnsi" w:hAnsiTheme="minorHAnsi" w:hint="eastAsia"/>
          <w:lang w:eastAsia="ko-KR"/>
        </w:rPr>
        <w:t>레이어도 또한 추가하였다.</w:t>
      </w:r>
      <w:r>
        <w:rPr>
          <w:rFonts w:asciiTheme="minorHAnsi" w:eastAsiaTheme="minorHAnsi" w:hAnsiTheme="minorHAnsi"/>
          <w:lang w:eastAsia="ko-KR"/>
        </w:rPr>
        <w:t xml:space="preserve"> </w:t>
      </w:r>
    </w:p>
    <w:p w14:paraId="65658991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#5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번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convolution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레이어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: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필터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128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</w:t>
      </w:r>
    </w:p>
    <w:p w14:paraId="035B7F0F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model.add(Conv2D(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128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padding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'same'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68260DD5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model.add(Activation(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'relu'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16ED84BD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310A10C4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#6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번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convolution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레이어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: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필터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128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</w:t>
      </w:r>
    </w:p>
    <w:p w14:paraId="6A31FB54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model.add(Conv2D(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128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)))</w:t>
      </w:r>
    </w:p>
    <w:p w14:paraId="1A83B456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model.add(Activation(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'relu'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49AA1385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CBBABB6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#MaxPooling</w:t>
      </w:r>
    </w:p>
    <w:p w14:paraId="66B72926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model.add(MaxPooling2D(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pool_size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)))</w:t>
      </w:r>
    </w:p>
    <w:p w14:paraId="1BB29450" w14:textId="77777777" w:rsidR="00F71964" w:rsidRPr="004208BC" w:rsidRDefault="00F71964" w:rsidP="00F71964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model.add(Dropout(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2CF07E0E" w14:textId="77777777" w:rsidR="009652A4" w:rsidRPr="004208BC" w:rsidRDefault="002838C9" w:rsidP="002838C9">
      <w:pPr>
        <w:pStyle w:val="af7"/>
        <w:numPr>
          <w:ilvl w:val="0"/>
          <w:numId w:val="28"/>
        </w:numPr>
        <w:ind w:leftChars="0"/>
        <w:rPr>
          <w:rFonts w:asciiTheme="minorHAnsi" w:eastAsiaTheme="minorHAnsi" w:hAnsiTheme="minorHAnsi"/>
          <w:lang w:eastAsia="ko-KR"/>
        </w:rPr>
      </w:pPr>
      <w:r w:rsidRPr="004208BC">
        <w:rPr>
          <w:rFonts w:asciiTheme="minorHAnsi" w:eastAsiaTheme="minorHAnsi" w:hAnsiTheme="minorHAnsi"/>
          <w:lang w:eastAsia="ko-KR"/>
        </w:rPr>
        <w:t xml:space="preserve">Drop out </w:t>
      </w:r>
      <w:r w:rsidRPr="004208BC">
        <w:rPr>
          <w:rFonts w:asciiTheme="minorHAnsi" w:eastAsiaTheme="minorHAnsi" w:hAnsiTheme="minorHAnsi" w:hint="eastAsia"/>
          <w:lang w:eastAsia="ko-KR"/>
        </w:rPr>
        <w:t>레이어 추가</w:t>
      </w:r>
    </w:p>
    <w:p w14:paraId="2120B362" w14:textId="77777777" w:rsidR="00FC4AFC" w:rsidRDefault="0098455F" w:rsidP="0098455F">
      <w:pPr>
        <w:pStyle w:val="af7"/>
        <w:ind w:leftChars="0" w:left="720"/>
        <w:rPr>
          <w:rFonts w:asciiTheme="minorHAnsi" w:eastAsiaTheme="minorHAnsi" w:hAnsiTheme="minorHAnsi"/>
          <w:lang w:eastAsia="ko-KR"/>
        </w:rPr>
      </w:pPr>
      <w:r w:rsidRPr="004208BC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2336" behindDoc="0" locked="0" layoutInCell="1" allowOverlap="1" wp14:anchorId="2DE17998" wp14:editId="3E029516">
            <wp:simplePos x="0" y="0"/>
            <wp:positionH relativeFrom="margin">
              <wp:align>center</wp:align>
            </wp:positionH>
            <wp:positionV relativeFrom="paragraph">
              <wp:posOffset>1377315</wp:posOffset>
            </wp:positionV>
            <wp:extent cx="2125980" cy="1565884"/>
            <wp:effectExtent l="0" t="0" r="7620" b="0"/>
            <wp:wrapTopAndBottom/>
            <wp:docPr id="8" name="그림 8" descr="https://t1.daumcdn.net/cfile/tistory/262B4941583ED6B2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62B4941583ED6B20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56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8C9" w:rsidRPr="004208BC">
        <w:rPr>
          <w:rFonts w:asciiTheme="minorHAnsi" w:eastAsiaTheme="minorHAnsi" w:hAnsiTheme="minorHAnsi" w:hint="eastAsia"/>
          <w:lang w:eastAsia="ko-KR"/>
        </w:rPr>
        <w:t>D</w:t>
      </w:r>
      <w:r w:rsidR="002838C9" w:rsidRPr="004208BC">
        <w:rPr>
          <w:rFonts w:asciiTheme="minorHAnsi" w:eastAsiaTheme="minorHAnsi" w:hAnsiTheme="minorHAnsi"/>
          <w:lang w:eastAsia="ko-KR"/>
        </w:rPr>
        <w:t>rop out</w:t>
      </w:r>
      <w:r w:rsidR="002838C9" w:rsidRPr="004208BC">
        <w:rPr>
          <w:rFonts w:asciiTheme="minorHAnsi" w:eastAsiaTheme="minorHAnsi" w:hAnsiTheme="minorHAnsi" w:hint="eastAsia"/>
          <w:lang w:eastAsia="ko-KR"/>
        </w:rPr>
        <w:t xml:space="preserve">레이어를 추가하면 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학습이 </w:t>
      </w:r>
      <w:r w:rsidR="006B31D6" w:rsidRPr="004208BC">
        <w:rPr>
          <w:rFonts w:asciiTheme="minorHAnsi" w:eastAsiaTheme="minorHAnsi" w:hAnsiTheme="minorHAnsi"/>
          <w:lang w:eastAsia="ko-KR"/>
        </w:rPr>
        <w:t>train</w:t>
      </w:r>
      <w:r w:rsidR="006B31D6" w:rsidRPr="004208BC">
        <w:rPr>
          <w:rFonts w:asciiTheme="minorHAnsi" w:eastAsiaTheme="minorHAnsi" w:hAnsiTheme="minorHAnsi" w:hint="eastAsia"/>
          <w:lang w:eastAsia="ko-KR"/>
        </w:rPr>
        <w:t>데이터에만 치우치는 것을 방지해주어 t</w:t>
      </w:r>
      <w:r w:rsidR="006B31D6" w:rsidRPr="004208BC">
        <w:rPr>
          <w:rFonts w:asciiTheme="minorHAnsi" w:eastAsiaTheme="minorHAnsi" w:hAnsiTheme="minorHAnsi"/>
          <w:lang w:eastAsia="ko-KR"/>
        </w:rPr>
        <w:t>est</w:t>
      </w:r>
      <w:r w:rsidR="006B31D6" w:rsidRPr="004208BC">
        <w:rPr>
          <w:rFonts w:asciiTheme="minorHAnsi" w:eastAsiaTheme="minorHAnsi" w:hAnsiTheme="minorHAnsi" w:hint="eastAsia"/>
          <w:lang w:eastAsia="ko-KR"/>
        </w:rPr>
        <w:t>데이터나 외부 데이터에 적용했을 때 더 정확한 값을 얻을 수 있다.</w:t>
      </w:r>
      <w:r w:rsidR="006B31D6" w:rsidRPr="004208BC">
        <w:rPr>
          <w:rFonts w:asciiTheme="minorHAnsi" w:eastAsiaTheme="minorHAnsi" w:hAnsiTheme="minorHAnsi"/>
          <w:lang w:eastAsia="ko-KR"/>
        </w:rPr>
        <w:t xml:space="preserve"> 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일반적으로 </w:t>
      </w:r>
      <w:r w:rsidR="006B31D6" w:rsidRPr="004208BC">
        <w:rPr>
          <w:rFonts w:asciiTheme="minorHAnsi" w:eastAsiaTheme="minorHAnsi" w:hAnsiTheme="minorHAnsi"/>
          <w:lang w:eastAsia="ko-KR"/>
        </w:rPr>
        <w:t>CNN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에서는 </w:t>
      </w:r>
      <w:r w:rsidR="006B31D6" w:rsidRPr="004208BC">
        <w:rPr>
          <w:rFonts w:asciiTheme="minorHAnsi" w:eastAsiaTheme="minorHAnsi" w:hAnsiTheme="minorHAnsi"/>
          <w:lang w:eastAsia="ko-KR"/>
        </w:rPr>
        <w:t>drop out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레이어를 </w:t>
      </w:r>
      <w:r w:rsidR="006B31D6" w:rsidRPr="004208BC">
        <w:rPr>
          <w:rFonts w:asciiTheme="minorHAnsi" w:eastAsiaTheme="minorHAnsi" w:hAnsiTheme="minorHAnsi"/>
          <w:lang w:eastAsia="ko-KR"/>
        </w:rPr>
        <w:t xml:space="preserve">fully connected network </w:t>
      </w:r>
      <w:r w:rsidR="006B31D6" w:rsidRPr="004208BC">
        <w:rPr>
          <w:rFonts w:asciiTheme="minorHAnsi" w:eastAsiaTheme="minorHAnsi" w:hAnsiTheme="minorHAnsi" w:hint="eastAsia"/>
          <w:lang w:eastAsia="ko-KR"/>
        </w:rPr>
        <w:t>뒤에 놓는데,</w:t>
      </w:r>
      <w:r w:rsidR="006B31D6" w:rsidRPr="004208BC">
        <w:rPr>
          <w:rFonts w:asciiTheme="minorHAnsi" w:eastAsiaTheme="minorHAnsi" w:hAnsiTheme="minorHAnsi"/>
          <w:lang w:eastAsia="ko-KR"/>
        </w:rPr>
        <w:t xml:space="preserve"> 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상황에 따라 </w:t>
      </w:r>
      <w:r w:rsidR="006B31D6" w:rsidRPr="004208BC">
        <w:rPr>
          <w:rFonts w:asciiTheme="minorHAnsi" w:eastAsiaTheme="minorHAnsi" w:hAnsiTheme="minorHAnsi"/>
          <w:lang w:eastAsia="ko-KR"/>
        </w:rPr>
        <w:t xml:space="preserve">max pooling </w:t>
      </w:r>
      <w:r w:rsidR="006B31D6" w:rsidRPr="004208BC">
        <w:rPr>
          <w:rFonts w:asciiTheme="minorHAnsi" w:eastAsiaTheme="minorHAnsi" w:hAnsiTheme="minorHAnsi" w:hint="eastAsia"/>
          <w:lang w:eastAsia="ko-KR"/>
        </w:rPr>
        <w:t>계층 뒤에 놓기도 한다.</w:t>
      </w:r>
      <w:r w:rsidR="006B31D6" w:rsidRPr="004208BC">
        <w:rPr>
          <w:rFonts w:asciiTheme="minorHAnsi" w:eastAsiaTheme="minorHAnsi" w:hAnsiTheme="minorHAnsi"/>
          <w:lang w:eastAsia="ko-KR"/>
        </w:rPr>
        <w:t xml:space="preserve"> 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본 프로젝트에서는 새로 추가한 필터 </w:t>
      </w:r>
      <w:r w:rsidR="006B31D6" w:rsidRPr="004208BC">
        <w:rPr>
          <w:rFonts w:asciiTheme="minorHAnsi" w:eastAsiaTheme="minorHAnsi" w:hAnsiTheme="minorHAnsi"/>
          <w:lang w:eastAsia="ko-KR"/>
        </w:rPr>
        <w:t>128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개의 </w:t>
      </w:r>
      <w:r w:rsidR="006B31D6" w:rsidRPr="004208BC">
        <w:rPr>
          <w:rFonts w:asciiTheme="minorHAnsi" w:eastAsiaTheme="minorHAnsi" w:hAnsiTheme="minorHAnsi"/>
          <w:lang w:eastAsia="ko-KR"/>
        </w:rPr>
        <w:t xml:space="preserve">convolution layer 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뒤의 </w:t>
      </w:r>
      <w:r w:rsidR="006B31D6" w:rsidRPr="004208BC">
        <w:rPr>
          <w:rFonts w:asciiTheme="minorHAnsi" w:eastAsiaTheme="minorHAnsi" w:hAnsiTheme="minorHAnsi"/>
          <w:lang w:eastAsia="ko-KR"/>
        </w:rPr>
        <w:t xml:space="preserve">max pooling 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레이어 뒤에 하나의 </w:t>
      </w:r>
      <w:r w:rsidR="006B31D6" w:rsidRPr="004208BC">
        <w:rPr>
          <w:rFonts w:asciiTheme="minorHAnsi" w:eastAsiaTheme="minorHAnsi" w:hAnsiTheme="minorHAnsi"/>
          <w:lang w:eastAsia="ko-KR"/>
        </w:rPr>
        <w:t xml:space="preserve">drop out </w:t>
      </w:r>
      <w:r w:rsidR="006B31D6" w:rsidRPr="004208BC">
        <w:rPr>
          <w:rFonts w:asciiTheme="minorHAnsi" w:eastAsiaTheme="minorHAnsi" w:hAnsiTheme="minorHAnsi" w:hint="eastAsia"/>
          <w:lang w:eastAsia="ko-KR"/>
        </w:rPr>
        <w:t>레이어를 추가하였다.</w:t>
      </w:r>
      <w:r w:rsidR="006B31D6" w:rsidRPr="004208BC">
        <w:rPr>
          <w:rFonts w:asciiTheme="minorHAnsi" w:eastAsiaTheme="minorHAnsi" w:hAnsiTheme="minorHAnsi"/>
          <w:lang w:eastAsia="ko-KR"/>
        </w:rPr>
        <w:t xml:space="preserve"> 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아래 표는 </w:t>
      </w:r>
      <w:r w:rsidR="006B31D6" w:rsidRPr="004208BC">
        <w:rPr>
          <w:rFonts w:asciiTheme="minorHAnsi" w:eastAsiaTheme="minorHAnsi" w:hAnsiTheme="minorHAnsi"/>
          <w:lang w:eastAsia="ko-KR"/>
        </w:rPr>
        <w:t>dropout</w:t>
      </w:r>
      <w:r w:rsidR="006B31D6" w:rsidRPr="004208BC">
        <w:rPr>
          <w:rFonts w:asciiTheme="minorHAnsi" w:eastAsiaTheme="minorHAnsi" w:hAnsiTheme="minorHAnsi" w:hint="eastAsia"/>
          <w:lang w:eastAsia="ko-KR"/>
        </w:rPr>
        <w:t xml:space="preserve">레이어를 추가했을 때 에러 </w:t>
      </w:r>
      <w:r>
        <w:rPr>
          <w:rFonts w:asciiTheme="minorHAnsi" w:eastAsiaTheme="minorHAnsi" w:hAnsiTheme="minorHAnsi" w:hint="eastAsia"/>
          <w:lang w:eastAsia="ko-KR"/>
        </w:rPr>
        <w:t>발</w:t>
      </w:r>
      <w:r w:rsidR="006B31D6" w:rsidRPr="004208BC">
        <w:rPr>
          <w:rFonts w:asciiTheme="minorHAnsi" w:eastAsiaTheme="minorHAnsi" w:hAnsiTheme="minorHAnsi" w:hint="eastAsia"/>
          <w:lang w:eastAsia="ko-KR"/>
        </w:rPr>
        <w:t>률이 적어짐을 보여준다.</w:t>
      </w:r>
    </w:p>
    <w:p w14:paraId="7E8E7756" w14:textId="77777777" w:rsidR="0098455F" w:rsidRPr="0098455F" w:rsidRDefault="0098455F" w:rsidP="0098455F">
      <w:pPr>
        <w:pStyle w:val="af7"/>
        <w:numPr>
          <w:ilvl w:val="0"/>
          <w:numId w:val="28"/>
        </w:numPr>
        <w:ind w:leftChars="0"/>
        <w:rPr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lastRenderedPageBreak/>
        <w:t xml:space="preserve">이외에도 </w:t>
      </w:r>
      <w:r>
        <w:rPr>
          <w:rFonts w:asciiTheme="minorHAnsi" w:eastAsiaTheme="minorHAnsi" w:hAnsiTheme="minorHAnsi"/>
          <w:lang w:eastAsia="ko-KR"/>
        </w:rPr>
        <w:t>learning rate</w:t>
      </w:r>
      <w:r>
        <w:rPr>
          <w:rFonts w:asciiTheme="minorHAnsi" w:eastAsiaTheme="minorHAnsi" w:hAnsiTheme="minorHAnsi" w:hint="eastAsia"/>
          <w:lang w:eastAsia="ko-KR"/>
        </w:rPr>
        <w:t>변경 시 더 높은 정확도를 얻을 수 있음</w:t>
      </w:r>
    </w:p>
    <w:p w14:paraId="3A851C0C" w14:textId="77777777" w:rsidR="0098455F" w:rsidRDefault="0098455F" w:rsidP="0098455F">
      <w:pPr>
        <w:pStyle w:val="af7"/>
        <w:ind w:leftChars="0" w:left="36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본 프로젝트에 적용하지 않았지만,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이 프로그램의 </w:t>
      </w:r>
      <w:r>
        <w:rPr>
          <w:rFonts w:asciiTheme="minorHAnsi" w:eastAsiaTheme="minorHAnsi" w:hAnsiTheme="minorHAnsi"/>
          <w:lang w:eastAsia="ko-KR"/>
        </w:rPr>
        <w:t>learning rate</w:t>
      </w:r>
      <w:r>
        <w:rPr>
          <w:rFonts w:asciiTheme="minorHAnsi" w:eastAsiaTheme="minorHAnsi" w:hAnsiTheme="minorHAnsi" w:hint="eastAsia"/>
          <w:lang w:eastAsia="ko-KR"/>
        </w:rPr>
        <w:t xml:space="preserve">가 </w:t>
      </w:r>
      <w:r>
        <w:rPr>
          <w:rFonts w:asciiTheme="minorHAnsi" w:eastAsiaTheme="minorHAnsi" w:hAnsiTheme="minorHAnsi"/>
          <w:lang w:eastAsia="ko-KR"/>
        </w:rPr>
        <w:t xml:space="preserve">0.001로 </w:t>
      </w:r>
      <w:r>
        <w:rPr>
          <w:rFonts w:asciiTheme="minorHAnsi" w:eastAsiaTheme="minorHAnsi" w:hAnsiTheme="minorHAnsi" w:hint="eastAsia"/>
          <w:lang w:eastAsia="ko-KR"/>
        </w:rPr>
        <w:t xml:space="preserve">설정되어 있는 것을 </w:t>
      </w:r>
      <w:r>
        <w:rPr>
          <w:rFonts w:asciiTheme="minorHAnsi" w:eastAsiaTheme="minorHAnsi" w:hAnsiTheme="minorHAnsi"/>
          <w:lang w:eastAsia="ko-KR"/>
        </w:rPr>
        <w:t>0.0005</w:t>
      </w:r>
      <w:r>
        <w:rPr>
          <w:rFonts w:asciiTheme="minorHAnsi" w:eastAsiaTheme="minorHAnsi" w:hAnsiTheme="minorHAnsi" w:hint="eastAsia"/>
          <w:lang w:eastAsia="ko-KR"/>
        </w:rPr>
        <w:t>로 더 적게 하면 더 높은 정확도를 얻을 수 있다.</w:t>
      </w:r>
      <w:r>
        <w:rPr>
          <w:rFonts w:asciiTheme="minorHAnsi" w:eastAsiaTheme="minorHAnsi" w:hAnsiTheme="minorHAnsi"/>
          <w:lang w:eastAsia="ko-KR"/>
        </w:rPr>
        <w:t xml:space="preserve"> Learning rate</w:t>
      </w:r>
      <w:r>
        <w:rPr>
          <w:rFonts w:asciiTheme="minorHAnsi" w:eastAsiaTheme="minorHAnsi" w:hAnsiTheme="minorHAnsi" w:hint="eastAsia"/>
          <w:lang w:eastAsia="ko-KR"/>
        </w:rPr>
        <w:t xml:space="preserve">는 </w:t>
      </w:r>
      <w:r>
        <w:rPr>
          <w:rFonts w:asciiTheme="minorHAnsi" w:eastAsiaTheme="minorHAnsi" w:hAnsiTheme="minorHAnsi"/>
          <w:lang w:eastAsia="ko-KR"/>
        </w:rPr>
        <w:t>weight</w:t>
      </w:r>
      <w:r>
        <w:rPr>
          <w:rFonts w:asciiTheme="minorHAnsi" w:eastAsiaTheme="minorHAnsi" w:hAnsiTheme="minorHAnsi" w:hint="eastAsia"/>
          <w:lang w:eastAsia="ko-KR"/>
        </w:rPr>
        <w:t>를 얼만큼 수정할 것인지를 결정하는 값인데,</w:t>
      </w:r>
      <w:r>
        <w:rPr>
          <w:rFonts w:asciiTheme="minorHAnsi" w:eastAsiaTheme="minorHAnsi" w:hAnsiTheme="minorHAnsi"/>
          <w:lang w:eastAsia="ko-KR"/>
        </w:rPr>
        <w:t xml:space="preserve"> learning rate</w:t>
      </w:r>
      <w:r>
        <w:rPr>
          <w:rFonts w:asciiTheme="minorHAnsi" w:eastAsiaTheme="minorHAnsi" w:hAnsiTheme="minorHAnsi" w:hint="eastAsia"/>
          <w:lang w:eastAsia="ko-KR"/>
        </w:rPr>
        <w:t>가 지나치게 크면 w</w:t>
      </w:r>
      <w:r>
        <w:rPr>
          <w:rFonts w:asciiTheme="minorHAnsi" w:eastAsiaTheme="minorHAnsi" w:hAnsiTheme="minorHAnsi"/>
          <w:lang w:eastAsia="ko-KR"/>
        </w:rPr>
        <w:t>eight</w:t>
      </w:r>
      <w:r>
        <w:rPr>
          <w:rFonts w:asciiTheme="minorHAnsi" w:eastAsiaTheme="minorHAnsi" w:hAnsiTheme="minorHAnsi" w:hint="eastAsia"/>
          <w:lang w:eastAsia="ko-KR"/>
        </w:rPr>
        <w:t>가 크게 수정되어 엉뚱한 값이 도출될 수 있고,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지나치게 작으면 </w:t>
      </w:r>
      <w:r>
        <w:rPr>
          <w:rFonts w:asciiTheme="minorHAnsi" w:eastAsiaTheme="minorHAnsi" w:hAnsiTheme="minorHAnsi"/>
          <w:lang w:eastAsia="ko-KR"/>
        </w:rPr>
        <w:t>weight</w:t>
      </w:r>
      <w:r>
        <w:rPr>
          <w:rFonts w:asciiTheme="minorHAnsi" w:eastAsiaTheme="minorHAnsi" w:hAnsiTheme="minorHAnsi" w:hint="eastAsia"/>
          <w:lang w:eastAsia="ko-KR"/>
        </w:rPr>
        <w:t>가 거의 갱신되지 않아 학습이 올바르게 이루어지지 않을 수 있다.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따라서 적당한 값을 찾는 것이 중요하다.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본 프로젝트에서 l</w:t>
      </w:r>
      <w:r>
        <w:rPr>
          <w:rFonts w:asciiTheme="minorHAnsi" w:eastAsiaTheme="minorHAnsi" w:hAnsiTheme="minorHAnsi"/>
          <w:lang w:eastAsia="ko-KR"/>
        </w:rPr>
        <w:t>earning rate</w:t>
      </w:r>
      <w:r>
        <w:rPr>
          <w:rFonts w:asciiTheme="minorHAnsi" w:eastAsiaTheme="minorHAnsi" w:hAnsiTheme="minorHAnsi" w:hint="eastAsia"/>
          <w:lang w:eastAsia="ko-KR"/>
        </w:rPr>
        <w:t xml:space="preserve">를 </w:t>
      </w:r>
      <w:r>
        <w:rPr>
          <w:rFonts w:asciiTheme="minorHAnsi" w:eastAsiaTheme="minorHAnsi" w:hAnsiTheme="minorHAnsi"/>
          <w:lang w:eastAsia="ko-KR"/>
        </w:rPr>
        <w:t>0.0005</w:t>
      </w:r>
      <w:r>
        <w:rPr>
          <w:rFonts w:asciiTheme="minorHAnsi" w:eastAsiaTheme="minorHAnsi" w:hAnsiTheme="minorHAnsi" w:hint="eastAsia"/>
          <w:lang w:eastAsia="ko-KR"/>
        </w:rPr>
        <w:t>로 수정하였을 때,</w:t>
      </w:r>
      <w:r>
        <w:rPr>
          <w:rFonts w:asciiTheme="minorHAnsi" w:eastAsiaTheme="minorHAnsi" w:hAnsiTheme="minorHAnsi"/>
          <w:lang w:eastAsia="ko-KR"/>
        </w:rPr>
        <w:t xml:space="preserve"> epoch 37</w:t>
      </w:r>
      <w:r>
        <w:rPr>
          <w:rFonts w:asciiTheme="minorHAnsi" w:eastAsiaTheme="minorHAnsi" w:hAnsiTheme="minorHAnsi" w:hint="eastAsia"/>
          <w:lang w:eastAsia="ko-KR"/>
        </w:rPr>
        <w:t xml:space="preserve">번째에서 이미 정확도 </w:t>
      </w:r>
      <w:r>
        <w:rPr>
          <w:rFonts w:asciiTheme="minorHAnsi" w:eastAsiaTheme="minorHAnsi" w:hAnsiTheme="minorHAnsi"/>
          <w:lang w:eastAsia="ko-KR"/>
        </w:rPr>
        <w:t>80%</w:t>
      </w:r>
      <w:r>
        <w:rPr>
          <w:rFonts w:asciiTheme="minorHAnsi" w:eastAsiaTheme="minorHAnsi" w:hAnsiTheme="minorHAnsi" w:hint="eastAsia"/>
          <w:lang w:eastAsia="ko-KR"/>
        </w:rPr>
        <w:t>를 달성하였고,</w:t>
      </w:r>
      <w:r>
        <w:rPr>
          <w:rFonts w:asciiTheme="minorHAnsi" w:eastAsiaTheme="minorHAnsi" w:hAnsiTheme="minorHAnsi"/>
          <w:lang w:eastAsia="ko-KR"/>
        </w:rPr>
        <w:t xml:space="preserve"> epoch 47</w:t>
      </w:r>
      <w:r>
        <w:rPr>
          <w:rFonts w:asciiTheme="minorHAnsi" w:eastAsiaTheme="minorHAnsi" w:hAnsiTheme="minorHAnsi" w:hint="eastAsia"/>
          <w:lang w:eastAsia="ko-KR"/>
        </w:rPr>
        <w:t xml:space="preserve">번째에서 정확도 </w:t>
      </w:r>
      <w:r>
        <w:rPr>
          <w:rFonts w:asciiTheme="minorHAnsi" w:eastAsiaTheme="minorHAnsi" w:hAnsiTheme="minorHAnsi"/>
          <w:lang w:eastAsia="ko-KR"/>
        </w:rPr>
        <w:t>82%</w:t>
      </w:r>
      <w:r>
        <w:rPr>
          <w:rFonts w:asciiTheme="minorHAnsi" w:eastAsiaTheme="minorHAnsi" w:hAnsiTheme="minorHAnsi" w:hint="eastAsia"/>
          <w:lang w:eastAsia="ko-KR"/>
        </w:rPr>
        <w:t xml:space="preserve">를 달성함을 확인할 수 있었는데 시간 관계상 기존의 </w:t>
      </w:r>
      <w:r>
        <w:rPr>
          <w:rFonts w:asciiTheme="minorHAnsi" w:eastAsiaTheme="minorHAnsi" w:hAnsiTheme="minorHAnsi"/>
          <w:lang w:eastAsia="ko-KR"/>
        </w:rPr>
        <w:t>learning rate 0.001</w:t>
      </w:r>
      <w:r>
        <w:rPr>
          <w:rFonts w:asciiTheme="minorHAnsi" w:eastAsiaTheme="minorHAnsi" w:hAnsiTheme="minorHAnsi" w:hint="eastAsia"/>
          <w:lang w:eastAsia="ko-KR"/>
        </w:rPr>
        <w:t>로 프로그램을 마무리하였다.</w:t>
      </w:r>
      <w:r>
        <w:rPr>
          <w:rFonts w:asciiTheme="minorHAnsi" w:eastAsiaTheme="minorHAnsi" w:hAnsiTheme="minorHAnsi"/>
          <w:lang w:eastAsia="ko-KR"/>
        </w:rPr>
        <w:t xml:space="preserve"> </w:t>
      </w:r>
    </w:p>
    <w:p w14:paraId="1F91D14D" w14:textId="77777777" w:rsidR="0098455F" w:rsidRDefault="0098455F" w:rsidP="0098455F">
      <w:pPr>
        <w:pStyle w:val="af7"/>
        <w:ind w:leftChars="0" w:left="360"/>
        <w:rPr>
          <w:rFonts w:asciiTheme="minorHAnsi" w:eastAsiaTheme="minorHAnsi" w:hAnsiTheme="minorHAnsi"/>
          <w:lang w:eastAsia="ko-KR"/>
        </w:rPr>
      </w:pPr>
    </w:p>
    <w:p w14:paraId="381741C0" w14:textId="77777777" w:rsidR="0098455F" w:rsidRPr="0098455F" w:rsidRDefault="0098455F" w:rsidP="0098455F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-</w:t>
      </w:r>
      <w:r>
        <w:rPr>
          <w:rFonts w:asciiTheme="minorHAnsi" w:eastAsiaTheme="minorHAnsi" w:hAnsiTheme="minorHAnsi"/>
          <w:lang w:eastAsia="ko-KR"/>
        </w:rPr>
        <w:t>--learning rate 0.0005</w:t>
      </w:r>
      <w:r>
        <w:rPr>
          <w:rFonts w:asciiTheme="minorHAnsi" w:eastAsiaTheme="minorHAnsi" w:hAnsiTheme="minorHAnsi" w:hint="eastAsia"/>
          <w:lang w:eastAsia="ko-KR"/>
        </w:rPr>
        <w:t>적용시 예상 결과</w:t>
      </w:r>
    </w:p>
    <w:p w14:paraId="6F42473A" w14:textId="77777777" w:rsidR="0098455F" w:rsidRDefault="0098455F" w:rsidP="0098455F">
      <w:pPr>
        <w:pStyle w:val="af7"/>
        <w:ind w:leftChars="0" w:left="360"/>
        <w:rPr>
          <w:lang w:eastAsia="ko-KR"/>
        </w:rPr>
      </w:pPr>
      <w:r>
        <w:rPr>
          <w:noProof/>
        </w:rPr>
        <w:drawing>
          <wp:inline distT="0" distB="0" distL="0" distR="0" wp14:anchorId="041E30CE" wp14:editId="15431113">
            <wp:extent cx="4823294" cy="21488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999" cy="21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6C29" w14:textId="77777777" w:rsidR="00D8355C" w:rsidRDefault="006070F7" w:rsidP="00D8355C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6A4956E8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-*- coding: utf-8 -*-</w:t>
      </w:r>
    </w:p>
    <w:p w14:paraId="1A97DF58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"""CIFAR10.ipynb</w:t>
      </w:r>
    </w:p>
    <w:p w14:paraId="4F5FFD5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30880D8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Automatically generated by Colaboratory.</w:t>
      </w:r>
    </w:p>
    <w:p w14:paraId="6E7B38E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843A9E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Original file is located at</w:t>
      </w:r>
    </w:p>
    <w:p w14:paraId="26D8BED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   https://colab.research.google.com/drive/1gZ-r0QUK3c8YM5hGD-Z7mmhYNWjCSyKX</w:t>
      </w:r>
    </w:p>
    <w:p w14:paraId="641DBDA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401AC6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**Import Modules**</w:t>
      </w:r>
    </w:p>
    <w:p w14:paraId="2F4095A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"""</w:t>
      </w:r>
    </w:p>
    <w:p w14:paraId="5BB93EFE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CB279A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from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__future__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print_function</w:t>
      </w:r>
    </w:p>
    <w:p w14:paraId="15F0E9C9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keras</w:t>
      </w:r>
    </w:p>
    <w:p w14:paraId="564584D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from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keras.datasets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cifar10</w:t>
      </w:r>
    </w:p>
    <w:p w14:paraId="4405BDC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from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keras.preprocessing.image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ImageDataGenerator</w:t>
      </w:r>
    </w:p>
    <w:p w14:paraId="2B4EC32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from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keras.models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Sequential</w:t>
      </w:r>
    </w:p>
    <w:p w14:paraId="07A08D2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lastRenderedPageBreak/>
        <w:t>from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keras.layers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Dense, Dropout, Activation, Flatten</w:t>
      </w:r>
    </w:p>
    <w:p w14:paraId="3554B61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from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keras.layers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Conv2D, MaxPooling2D</w:t>
      </w:r>
    </w:p>
    <w:p w14:paraId="0DD95EEE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%matplotlib inline</w:t>
      </w:r>
    </w:p>
    <w:p w14:paraId="671B7F24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from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keras.utils.vis_utils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model_to_dot</w:t>
      </w:r>
    </w:p>
    <w:p w14:paraId="24E9682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from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sklearn.metrics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confusion_matrix</w:t>
      </w:r>
    </w:p>
    <w:p w14:paraId="294CDB5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pandas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as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pd</w:t>
      </w:r>
    </w:p>
    <w:p w14:paraId="0486425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seaborn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as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sns</w:t>
      </w:r>
    </w:p>
    <w:p w14:paraId="2DAABE0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A48A02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batch_size =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256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한번에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학습하는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이미지의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개수</w:t>
      </w:r>
    </w:p>
    <w:p w14:paraId="1F35E0C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num_classes =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#cifar10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의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클래스의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개수는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10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</w:t>
      </w:r>
    </w:p>
    <w:p w14:paraId="70FDD50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epochs =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50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학습의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횟수</w:t>
      </w:r>
    </w:p>
    <w:p w14:paraId="54E1CB4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learning_rate=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0.001</w:t>
      </w:r>
    </w:p>
    <w:p w14:paraId="7541228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data_augmentation = 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True</w:t>
      </w:r>
    </w:p>
    <w:p w14:paraId="5ED5D7C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num_predictions =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20</w:t>
      </w:r>
    </w:p>
    <w:p w14:paraId="4CC2CAC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model_name =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'keras_cifar10_trained_model.h5'</w:t>
      </w:r>
    </w:p>
    <w:p w14:paraId="67E9E89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38CE0D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"""**Load Data set**"""</w:t>
      </w:r>
    </w:p>
    <w:p w14:paraId="1E998459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2771CA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(x_train, y_train), (x_test, y_test) = cifar10.load_data()</w:t>
      </w:r>
    </w:p>
    <w:p w14:paraId="2E940A9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067125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'x_train shape:'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 x_train.shape)</w:t>
      </w:r>
    </w:p>
    <w:p w14:paraId="0D38133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(x_train.shape[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],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'train samples'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3B44E20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(x_test.shape[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],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'test samples'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5C9FA9E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7445FA8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"""**One Hot Encoding [1,0,0,0,0,0,0,0,0,0]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의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형태로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만들어준다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**"""</w:t>
      </w:r>
    </w:p>
    <w:p w14:paraId="3BA7FCCE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369A51D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y_train = keras.utils.to_categorical(y_train, num_classes)</w:t>
      </w:r>
    </w:p>
    <w:p w14:paraId="59435BC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y_test = keras.utils.to_categorical(y_test, num_classes)</w:t>
      </w:r>
    </w:p>
    <w:p w14:paraId="0823FE7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7E5DEA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"""**Function to print images and answers**"""</w:t>
      </w:r>
    </w:p>
    <w:p w14:paraId="789C0BE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58094B4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matplotlib.pyplot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as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plt</w:t>
      </w:r>
    </w:p>
    <w:p w14:paraId="00D5687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def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plot_images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x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y_true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y_pred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None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size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)):</w:t>
      </w:r>
    </w:p>
    <w:p w14:paraId="1615D4C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assert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len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(x) == </w:t>
      </w: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len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(y_true) == size[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 * size[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</w:t>
      </w:r>
    </w:p>
    <w:p w14:paraId="5E91BD6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fig, axes = plt.subplots(size[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], size[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])</w:t>
      </w:r>
    </w:p>
    <w:p w14:paraId="181CD4B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fig.subplots_adjust(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hspace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wspace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4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2519C8B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</w:p>
    <w:p w14:paraId="69364349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i, ax 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in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enumerate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(axes.flat):</w:t>
      </w:r>
    </w:p>
    <w:p w14:paraId="61C03ECE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</w:p>
    <w:p w14:paraId="2736454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if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x[i].shape[-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 ==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:</w:t>
      </w:r>
    </w:p>
    <w:p w14:paraId="680C392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ax.imshow(x[i].reshape(x[i].shape[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], x[i].shape[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]))</w:t>
      </w:r>
    </w:p>
    <w:p w14:paraId="37F8E21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else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:</w:t>
      </w:r>
    </w:p>
    <w:p w14:paraId="62062ED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ax.imshow(x[i])</w:t>
      </w:r>
    </w:p>
    <w:p w14:paraId="223F1D69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lastRenderedPageBreak/>
        <w:t xml:space="preserve">   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if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y_pred 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is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None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:</w:t>
      </w:r>
    </w:p>
    <w:p w14:paraId="6A5806EE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xlabel =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"True: 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{0}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.format(y_true[i].argmax())</w:t>
      </w:r>
    </w:p>
    <w:p w14:paraId="4E0EC4B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else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:</w:t>
      </w:r>
    </w:p>
    <w:p w14:paraId="279E25D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xlabel =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"True: 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{0}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, Pred: 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{1}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.format(y_true[i].argmax(),</w:t>
      </w:r>
    </w:p>
    <w:p w14:paraId="791E256E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                                y_pred[i].argmax())</w:t>
      </w:r>
    </w:p>
    <w:p w14:paraId="148EF0F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</w:t>
      </w:r>
    </w:p>
    <w:p w14:paraId="4ABFCF7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ax.set_xlabel(xlabel)</w:t>
      </w:r>
    </w:p>
    <w:p w14:paraId="3B879D04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</w:p>
    <w:p w14:paraId="5C9F7B8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ax.set_xticks([])</w:t>
      </w:r>
    </w:p>
    <w:p w14:paraId="6D535C3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ax.set_yticks([])</w:t>
      </w:r>
    </w:p>
    <w:p w14:paraId="32055FD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</w:p>
    <w:p w14:paraId="133B1F1E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plt.show()</w:t>
      </w:r>
    </w:p>
    <w:p w14:paraId="5E256B1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C8AE74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plot_images(x_train[: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], y_train[: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])</w:t>
      </w:r>
    </w:p>
    <w:p w14:paraId="57D6EA3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AE49AB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"""**Create model**"""</w:t>
      </w:r>
    </w:p>
    <w:p w14:paraId="5F0F808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70C250D8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 = Sequential()</w:t>
      </w:r>
    </w:p>
    <w:p w14:paraId="69A4693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364B7B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#convolution layer. </w:t>
      </w:r>
    </w:p>
    <w:p w14:paraId="29E9FBA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#input_shape = 32*32, color image</w:t>
      </w:r>
    </w:p>
    <w:p w14:paraId="1067B9F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7655139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#1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번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convolution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레이어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: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필터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32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</w:t>
      </w:r>
    </w:p>
    <w:p w14:paraId="38DD54C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model.add(Conv2D(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 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padding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'same'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input_shape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=x_train.shape[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:]))</w:t>
      </w:r>
    </w:p>
    <w:p w14:paraId="1E0B51A8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#padding='same'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은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출력크기와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입력크기를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같게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하는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것임</w:t>
      </w:r>
    </w:p>
    <w:p w14:paraId="3348664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model.add(Activation(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'relu'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7B89BB1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DDB4BC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#2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번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convolution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레이어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: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필터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32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</w:t>
      </w:r>
    </w:p>
    <w:p w14:paraId="10F6024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model.add(Conv2D(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 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)))</w:t>
      </w:r>
    </w:p>
    <w:p w14:paraId="48C15B0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model.add(Activation(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'relu'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3CCE904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B8116F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#MaxPooling</w:t>
      </w:r>
    </w:p>
    <w:p w14:paraId="025A8CD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model.add(MaxPooling2D(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pool_size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)))</w:t>
      </w:r>
    </w:p>
    <w:p w14:paraId="66D929A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341F016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과적합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방지</w:t>
      </w:r>
    </w:p>
    <w:p w14:paraId="24866759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model.add(Dropout(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0.25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5337966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690C0F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#3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번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convolution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레이어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: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필터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64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</w:t>
      </w:r>
    </w:p>
    <w:p w14:paraId="4A46656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model.add(Conv2D(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64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 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padding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'same'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09AD967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model.add(Activation(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'relu'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6372DA0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482232B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#4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번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convolution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레이어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: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필터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64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</w:t>
      </w:r>
    </w:p>
    <w:p w14:paraId="6300E5A8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model.add(Conv2D(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64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 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)))</w:t>
      </w:r>
    </w:p>
    <w:p w14:paraId="347740F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lastRenderedPageBreak/>
        <w:t>model.add(Activation(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'relu'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5E030809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35581AB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#MaxPooling</w:t>
      </w:r>
    </w:p>
    <w:p w14:paraId="1006737E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model.add(MaxPooling2D(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pool_size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))) </w:t>
      </w:r>
    </w:p>
    <w:p w14:paraId="6289706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model.add(Dropout(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0.25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4DAA122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0867FB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#5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번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convolution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레이어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: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필터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128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</w:t>
      </w:r>
    </w:p>
    <w:p w14:paraId="12DE4F6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model.add(Conv2D(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128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padding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'same'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7598AD34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model.add(Activation(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'relu'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7D39AA1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283EF41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#6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번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convolution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레이어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: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필터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128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</w:t>
      </w:r>
    </w:p>
    <w:p w14:paraId="122812E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model.add(Conv2D(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128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3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)))</w:t>
      </w:r>
    </w:p>
    <w:p w14:paraId="266A8A0E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model.add(Activation(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'relu'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603EF5E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A6C8F4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#MaxPooling</w:t>
      </w:r>
    </w:p>
    <w:p w14:paraId="61C2B538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model.add(MaxPooling2D(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pool_size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)))</w:t>
      </w:r>
    </w:p>
    <w:p w14:paraId="05AF184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model.add(Dropout(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2943746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BD62D2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일차원의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완전연결층으로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변환</w:t>
      </w:r>
    </w:p>
    <w:p w14:paraId="028EE37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model.add(Flatten())</w:t>
      </w:r>
    </w:p>
    <w:p w14:paraId="3EB861A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4288452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#512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개로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줄임</w:t>
      </w:r>
    </w:p>
    <w:p w14:paraId="00D2AE9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model.add(Dense(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512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2D805EC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model.add(Activation(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'relu'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30C19BB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E7EA3A4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model.add(Dropout(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0.5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2B588D9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7F3D25E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마지막으로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10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개의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클래스로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줄임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.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출력층</w:t>
      </w:r>
    </w:p>
    <w:p w14:paraId="67E4B02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model.add(Dense(num_classes))</w:t>
      </w:r>
    </w:p>
    <w:p w14:paraId="4B47A40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model.add(Activation(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'softmax'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166DBB0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AABC9E4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model.summary()</w:t>
      </w:r>
    </w:p>
    <w:p w14:paraId="7B6CEFF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D3EC32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"""**Optimizer: learing_rate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는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학습속도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, decay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는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학습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속도를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감소시키는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옵션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**"""</w:t>
      </w:r>
    </w:p>
    <w:p w14:paraId="0BD182B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7F906E4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opt = keras.optimizers.rmsprop(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lr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=learning_rate,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decay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1e-6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62E2DAA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33EA27AF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"""**Compile model**"""</w:t>
      </w:r>
    </w:p>
    <w:p w14:paraId="39012C3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7D09B99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model.compile(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loss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'categorical_crossentropy'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</w:p>
    <w:p w14:paraId="79224CA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optimizer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=opt,</w:t>
      </w:r>
    </w:p>
    <w:p w14:paraId="33E4228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metrics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=[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'accuracy'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])</w:t>
      </w:r>
    </w:p>
    <w:p w14:paraId="520E3A6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6E2C68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lastRenderedPageBreak/>
        <w:t>"""**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데이터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정규화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**"""</w:t>
      </w:r>
    </w:p>
    <w:p w14:paraId="44E6E55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8F9DCB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x_train = x_train.astype(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'float32'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5495B16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x_test = x_test.astype(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'float32'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0DC36A2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x_train /=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255</w:t>
      </w:r>
    </w:p>
    <w:p w14:paraId="1CCB1FD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x_test /= 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255</w:t>
      </w:r>
    </w:p>
    <w:p w14:paraId="37909F18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4234337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"""**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학습시킴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**"""</w:t>
      </w:r>
    </w:p>
    <w:p w14:paraId="67A7043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D5A983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if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not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data_augmentation:</w:t>
      </w:r>
    </w:p>
    <w:p w14:paraId="678E39B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'Not using data augmentation.'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5649031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</w:p>
    <w:p w14:paraId="4A093D0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#batch_size 256, epoch=50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으로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설정</w:t>
      </w:r>
    </w:p>
    <w:p w14:paraId="5F766EE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model.fit(x_train, y_train,</w:t>
      </w:r>
    </w:p>
    <w:p w14:paraId="5D88C94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batch_size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=batch_size,</w:t>
      </w:r>
    </w:p>
    <w:p w14:paraId="639EF904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epochs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=epochs,</w:t>
      </w:r>
    </w:p>
    <w:p w14:paraId="64C4063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validation_data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=(x_test, y_test),</w:t>
      </w:r>
    </w:p>
    <w:p w14:paraId="4F2E435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shuffle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True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3CD9592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else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:</w:t>
      </w:r>
    </w:p>
    <w:p w14:paraId="793D5DF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'Using real-time data augmentation.'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424ACD28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This will do preprocessing and realtime data augmentation:</w:t>
      </w:r>
    </w:p>
    <w:p w14:paraId="4AAD5E4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datagen = ImageDataGenerator(</w:t>
      </w:r>
    </w:p>
    <w:p w14:paraId="7805E4F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featurewise_center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False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set input mean to 0 over the dataset</w:t>
      </w:r>
    </w:p>
    <w:p w14:paraId="152CB8A9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samplewise_center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False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set each sample mean to 0</w:t>
      </w:r>
    </w:p>
    <w:p w14:paraId="6FB4ED6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featurewise_std_normalization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False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divide inputs by std of the dataset</w:t>
      </w:r>
    </w:p>
    <w:p w14:paraId="0B048999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samplewise_std_normalization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False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divide each input by its std</w:t>
      </w:r>
    </w:p>
    <w:p w14:paraId="481F6BC1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zca_whitening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False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apply ZCA whitening</w:t>
      </w:r>
    </w:p>
    <w:p w14:paraId="7875954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zca_epsilon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1e-06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epsilon for ZCA whitening</w:t>
      </w:r>
    </w:p>
    <w:p w14:paraId="51ED315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rotation_range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randomly rotate images in the range (degrees, 0 to 180)</w:t>
      </w:r>
    </w:p>
    <w:p w14:paraId="138AC16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randomly shift images horizontally (fraction of total width)</w:t>
      </w:r>
    </w:p>
    <w:p w14:paraId="4D2979D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width_shift_range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0.1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</w:p>
    <w:p w14:paraId="4B34BBA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randomly shift images vertically (fraction of total height)</w:t>
      </w:r>
    </w:p>
    <w:p w14:paraId="41108BA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height_shift_range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0.1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</w:p>
    <w:p w14:paraId="32CA5B2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shear_range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.,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set range for random shear</w:t>
      </w:r>
    </w:p>
    <w:p w14:paraId="1818176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zoom_range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.,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set range for random zoom</w:t>
      </w:r>
    </w:p>
    <w:p w14:paraId="6F468648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channel_shift_range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.,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set range for random channel shifts</w:t>
      </w:r>
    </w:p>
    <w:p w14:paraId="7F9A7D6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set mode for filling points outside the input boundaries</w:t>
      </w:r>
    </w:p>
    <w:p w14:paraId="64C8CA94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fill_mode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'nearest'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</w:p>
    <w:p w14:paraId="06106F9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cval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.,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value used for fill_mode = "constant"</w:t>
      </w:r>
    </w:p>
    <w:p w14:paraId="3F9626A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horizontal_flip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True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randomly flip images</w:t>
      </w:r>
    </w:p>
    <w:p w14:paraId="7E54FDD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vertical_flip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False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randomly flip images</w:t>
      </w:r>
    </w:p>
    <w:p w14:paraId="1D9A73DA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lastRenderedPageBreak/>
        <w:t xml:space="preserve">    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set rescaling factor (applied before any other transformation)</w:t>
      </w:r>
    </w:p>
    <w:p w14:paraId="495B30C3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rescale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None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</w:p>
    <w:p w14:paraId="4A6A7604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set function that will be applied on each input</w:t>
      </w:r>
    </w:p>
    <w:p w14:paraId="713E54B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preprocessing_function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None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</w:p>
    <w:p w14:paraId="7F45B5F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image data format, either "channels_first" or "channels_last"</w:t>
      </w:r>
    </w:p>
    <w:p w14:paraId="3062C6B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data_format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None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</w:p>
    <w:p w14:paraId="586ED37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fraction of images reserved for validation (strictly between 0 and 1)</w:t>
      </w:r>
    </w:p>
    <w:p w14:paraId="2EB36CC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validation_split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0.0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3460BB0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7DF3BFE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Compute quantities required for feature-wise normalization</w:t>
      </w:r>
    </w:p>
    <w:p w14:paraId="0B14E76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(std, mean, and principal components if ZCA whitening is applied).</w:t>
      </w:r>
    </w:p>
    <w:p w14:paraId="3BFDBA4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datagen.fit(x_train)</w:t>
      </w:r>
    </w:p>
    <w:p w14:paraId="0FDFEC3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C74E8B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4208BC">
        <w:rPr>
          <w:rFonts w:ascii="Consolas" w:eastAsia="굴림" w:hAnsi="Consolas" w:cs="굴림"/>
          <w:color w:val="6A9955"/>
          <w:sz w:val="21"/>
          <w:szCs w:val="21"/>
          <w:lang w:eastAsia="ko-KR"/>
        </w:rPr>
        <w:t># Fit the model on the batches generated by datagen.flow().</w:t>
      </w:r>
    </w:p>
    <w:p w14:paraId="4C0FC6C9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model.fit_generator(datagen.flow(x_train, y_train,</w:t>
      </w:r>
    </w:p>
    <w:p w14:paraId="1449E9D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                 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batch_size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=batch_size),</w:t>
      </w:r>
    </w:p>
    <w:p w14:paraId="729D526B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    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epochs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=epochs,</w:t>
      </w:r>
    </w:p>
    <w:p w14:paraId="186FC73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           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validation_data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=(x_test, y_test),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workers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4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steps_per_epoch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=x_train.shape[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]//batch_size)</w:t>
      </w:r>
    </w:p>
    <w:p w14:paraId="133B261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F30D2F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"""**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테스트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셋으로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평가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**"""</w:t>
      </w:r>
    </w:p>
    <w:p w14:paraId="6F191CD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3173AA1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scores = model.evaluate(x_test, y_test,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verbose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3D51DDE5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'Test loss:'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 scores[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])</w:t>
      </w:r>
    </w:p>
    <w:p w14:paraId="08BA7F59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'Test accuracy:'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, scores[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])</w:t>
      </w:r>
    </w:p>
    <w:p w14:paraId="75B4350C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D6404A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y_pred = model.predict(x_test)</w:t>
      </w:r>
    </w:p>
    <w:p w14:paraId="21130E6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731B49F2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plot_images(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x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=x_test[: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],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y_true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=y_test[: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],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y_pred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y_pred[: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25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])</w:t>
      </w:r>
    </w:p>
    <w:p w14:paraId="78F0B748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45B4346D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y_result = confusion_matrix(y_test.argmax(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axis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), y_pred.argmax(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axis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2D4C0966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sns.heatmap(pd.DataFrame(y_result, </w:t>
      </w: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range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), </w:t>
      </w:r>
      <w:r w:rsidRPr="004208BC">
        <w:rPr>
          <w:rFonts w:ascii="Consolas" w:eastAsia="굴림" w:hAnsi="Consolas" w:cs="굴림"/>
          <w:color w:val="DCDCAA"/>
          <w:sz w:val="21"/>
          <w:szCs w:val="21"/>
          <w:lang w:eastAsia="ko-KR"/>
        </w:rPr>
        <w:t>range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4208BC">
        <w:rPr>
          <w:rFonts w:ascii="Consolas" w:eastAsia="굴림" w:hAnsi="Consolas" w:cs="굴림"/>
          <w:color w:val="B5CEA8"/>
          <w:sz w:val="21"/>
          <w:szCs w:val="21"/>
          <w:lang w:eastAsia="ko-KR"/>
        </w:rPr>
        <w:t>10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)),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annot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True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fmt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'g'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591152B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89E1277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from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IPython.display </w:t>
      </w:r>
      <w:r w:rsidRPr="004208BC">
        <w:rPr>
          <w:rFonts w:ascii="Consolas" w:eastAsia="굴림" w:hAnsi="Consolas" w:cs="굴림"/>
          <w:color w:val="C586C0"/>
          <w:sz w:val="21"/>
          <w:szCs w:val="21"/>
          <w:lang w:eastAsia="ko-KR"/>
        </w:rPr>
        <w:t>import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SVG</w:t>
      </w:r>
    </w:p>
    <w:p w14:paraId="3337219E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SVG(model_to_dot(model,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show_shapes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569CD6"/>
          <w:sz w:val="21"/>
          <w:szCs w:val="21"/>
          <w:lang w:eastAsia="ko-KR"/>
        </w:rPr>
        <w:t>True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).create(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prog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'dot'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4208BC">
        <w:rPr>
          <w:rFonts w:ascii="Consolas" w:eastAsia="굴림" w:hAnsi="Consolas" w:cs="굴림"/>
          <w:color w:val="9CDCFE"/>
          <w:sz w:val="21"/>
          <w:szCs w:val="21"/>
          <w:lang w:eastAsia="ko-KR"/>
        </w:rPr>
        <w:t>format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4208BC">
        <w:rPr>
          <w:rFonts w:ascii="Consolas" w:eastAsia="굴림" w:hAnsi="Consolas" w:cs="굴림"/>
          <w:color w:val="CE9178"/>
          <w:sz w:val="21"/>
          <w:szCs w:val="21"/>
          <w:lang w:eastAsia="ko-KR"/>
        </w:rPr>
        <w:t>'svg'</w:t>
      </w:r>
      <w:r w:rsidRPr="004208BC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</w:t>
      </w:r>
    </w:p>
    <w:p w14:paraId="651181B0" w14:textId="77777777" w:rsidR="004208BC" w:rsidRPr="004208BC" w:rsidRDefault="004208BC" w:rsidP="004208BC">
      <w:pPr>
        <w:widowControl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BA92E3A" w14:textId="77777777" w:rsidR="00D8355C" w:rsidRPr="004208BC" w:rsidRDefault="00D8355C" w:rsidP="00D8355C">
      <w:pPr>
        <w:ind w:leftChars="300" w:left="600"/>
        <w:rPr>
          <w:lang w:eastAsia="ko-KR"/>
        </w:rPr>
      </w:pPr>
    </w:p>
    <w:sectPr w:rsidR="00D8355C" w:rsidRPr="004208BC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87DC0" w14:textId="77777777" w:rsidR="008A0FB4" w:rsidRDefault="008A0FB4">
      <w:r>
        <w:separator/>
      </w:r>
    </w:p>
  </w:endnote>
  <w:endnote w:type="continuationSeparator" w:id="0">
    <w:p w14:paraId="2C658C3F" w14:textId="77777777" w:rsidR="008A0FB4" w:rsidRDefault="008A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E089B" w14:textId="77777777" w:rsidR="004208BC" w:rsidRDefault="004208B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4208BC" w14:paraId="312DDF43" w14:textId="7777777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71CE479" w14:textId="77777777" w:rsidR="004208BC" w:rsidRDefault="004208B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A75B859" w14:textId="77777777" w:rsidR="004208BC" w:rsidRPr="00CE7811" w:rsidRDefault="004208B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14:paraId="47DAD845" w14:textId="77777777" w:rsidR="004208BC" w:rsidRDefault="004208B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F6E1A" w14:textId="77777777" w:rsidR="008A0FB4" w:rsidRDefault="008A0FB4">
      <w:r>
        <w:separator/>
      </w:r>
    </w:p>
  </w:footnote>
  <w:footnote w:type="continuationSeparator" w:id="0">
    <w:p w14:paraId="717B4C2F" w14:textId="77777777" w:rsidR="008A0FB4" w:rsidRDefault="008A0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97C9A" w14:textId="77777777" w:rsidR="004208BC" w:rsidRDefault="004208BC">
    <w:pPr>
      <w:pStyle w:val="a7"/>
      <w:rPr>
        <w:lang w:eastAsia="ko-KR"/>
      </w:rPr>
    </w:pPr>
  </w:p>
  <w:p w14:paraId="548DE807" w14:textId="77777777" w:rsidR="004208BC" w:rsidRDefault="004208B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F8670F"/>
    <w:multiLevelType w:val="hybridMultilevel"/>
    <w:tmpl w:val="7E8A06C6"/>
    <w:lvl w:ilvl="0" w:tplc="3F08877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6603685"/>
    <w:multiLevelType w:val="hybridMultilevel"/>
    <w:tmpl w:val="F422452C"/>
    <w:lvl w:ilvl="0" w:tplc="02E2EEB4">
      <w:start w:val="3"/>
      <w:numFmt w:val="bullet"/>
      <w:lvlText w:val=""/>
      <w:lvlJc w:val="left"/>
      <w:pPr>
        <w:ind w:left="108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4" w15:restartNumberingAfterBreak="0">
    <w:nsid w:val="103E55AE"/>
    <w:multiLevelType w:val="hybridMultilevel"/>
    <w:tmpl w:val="42A8B1C4"/>
    <w:lvl w:ilvl="0" w:tplc="43B62816">
      <w:start w:val="3"/>
      <w:numFmt w:val="bullet"/>
      <w:lvlText w:val=""/>
      <w:lvlJc w:val="left"/>
      <w:pPr>
        <w:ind w:left="144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5" w15:restartNumberingAfterBreak="0">
    <w:nsid w:val="108D27D4"/>
    <w:multiLevelType w:val="hybridMultilevel"/>
    <w:tmpl w:val="314A5ABE"/>
    <w:lvl w:ilvl="0" w:tplc="C7C8ED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826B9C"/>
    <w:multiLevelType w:val="hybridMultilevel"/>
    <w:tmpl w:val="58B6C5D6"/>
    <w:lvl w:ilvl="0" w:tplc="A27AAD0C">
      <w:start w:val="3"/>
      <w:numFmt w:val="bullet"/>
      <w:lvlText w:val=""/>
      <w:lvlJc w:val="left"/>
      <w:pPr>
        <w:ind w:left="112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9AB77E4"/>
    <w:multiLevelType w:val="hybridMultilevel"/>
    <w:tmpl w:val="8EACF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796F8F"/>
    <w:multiLevelType w:val="hybridMultilevel"/>
    <w:tmpl w:val="7BCC9F7A"/>
    <w:lvl w:ilvl="0" w:tplc="543608CA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2" w15:restartNumberingAfterBreak="0">
    <w:nsid w:val="2B645B8F"/>
    <w:multiLevelType w:val="hybridMultilevel"/>
    <w:tmpl w:val="E8AEE11C"/>
    <w:lvl w:ilvl="0" w:tplc="87FC67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E496ADB"/>
    <w:multiLevelType w:val="hybridMultilevel"/>
    <w:tmpl w:val="34BEB6B2"/>
    <w:lvl w:ilvl="0" w:tplc="B11E3EDE">
      <w:start w:val="2"/>
      <w:numFmt w:val="bullet"/>
      <w:lvlText w:val=""/>
      <w:lvlJc w:val="left"/>
      <w:pPr>
        <w:ind w:left="108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2F910772"/>
    <w:multiLevelType w:val="hybridMultilevel"/>
    <w:tmpl w:val="58EE0F0A"/>
    <w:lvl w:ilvl="0" w:tplc="18361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73886"/>
    <w:multiLevelType w:val="hybridMultilevel"/>
    <w:tmpl w:val="7F429B22"/>
    <w:lvl w:ilvl="0" w:tplc="2BE09F80">
      <w:start w:val="4"/>
      <w:numFmt w:val="bullet"/>
      <w:lvlText w:val=""/>
      <w:lvlJc w:val="left"/>
      <w:pPr>
        <w:ind w:left="3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85D5BCD"/>
    <w:multiLevelType w:val="hybridMultilevel"/>
    <w:tmpl w:val="B9EE5BAA"/>
    <w:lvl w:ilvl="0" w:tplc="0AF828F6">
      <w:start w:val="4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022638A"/>
    <w:multiLevelType w:val="hybridMultilevel"/>
    <w:tmpl w:val="3378D2DC"/>
    <w:lvl w:ilvl="0" w:tplc="39B8AD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57E00767"/>
    <w:multiLevelType w:val="hybridMultilevel"/>
    <w:tmpl w:val="7BFC15B6"/>
    <w:lvl w:ilvl="0" w:tplc="E19815B0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5B620826"/>
    <w:multiLevelType w:val="hybridMultilevel"/>
    <w:tmpl w:val="46B6010E"/>
    <w:lvl w:ilvl="0" w:tplc="59A6B3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7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1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22"/>
    <w:lvlOverride w:ilvl="0">
      <w:startOverride w:val="1"/>
    </w:lvlOverride>
  </w:num>
  <w:num w:numId="3">
    <w:abstractNumId w:val="31"/>
  </w:num>
  <w:num w:numId="4">
    <w:abstractNumId w:val="21"/>
  </w:num>
  <w:num w:numId="5">
    <w:abstractNumId w:val="3"/>
  </w:num>
  <w:num w:numId="6">
    <w:abstractNumId w:val="16"/>
  </w:num>
  <w:num w:numId="7">
    <w:abstractNumId w:val="28"/>
  </w:num>
  <w:num w:numId="8">
    <w:abstractNumId w:val="10"/>
  </w:num>
  <w:num w:numId="9">
    <w:abstractNumId w:val="17"/>
  </w:num>
  <w:num w:numId="10">
    <w:abstractNumId w:val="25"/>
  </w:num>
  <w:num w:numId="11">
    <w:abstractNumId w:val="0"/>
  </w:num>
  <w:num w:numId="12">
    <w:abstractNumId w:val="0"/>
  </w:num>
  <w:num w:numId="13">
    <w:abstractNumId w:val="11"/>
  </w:num>
  <w:num w:numId="14">
    <w:abstractNumId w:val="30"/>
  </w:num>
  <w:num w:numId="15">
    <w:abstractNumId w:val="15"/>
  </w:num>
  <w:num w:numId="16">
    <w:abstractNumId w:val="29"/>
  </w:num>
  <w:num w:numId="17">
    <w:abstractNumId w:val="8"/>
  </w:num>
  <w:num w:numId="18">
    <w:abstractNumId w:val="26"/>
  </w:num>
  <w:num w:numId="19">
    <w:abstractNumId w:val="27"/>
  </w:num>
  <w:num w:numId="20">
    <w:abstractNumId w:val="0"/>
  </w:num>
  <w:num w:numId="21">
    <w:abstractNumId w:val="23"/>
  </w:num>
  <w:num w:numId="22">
    <w:abstractNumId w:val="19"/>
  </w:num>
  <w:num w:numId="23">
    <w:abstractNumId w:val="9"/>
  </w:num>
  <w:num w:numId="24">
    <w:abstractNumId w:val="18"/>
  </w:num>
  <w:num w:numId="25">
    <w:abstractNumId w:val="7"/>
  </w:num>
  <w:num w:numId="26">
    <w:abstractNumId w:val="20"/>
  </w:num>
  <w:num w:numId="27">
    <w:abstractNumId w:val="13"/>
  </w:num>
  <w:num w:numId="28">
    <w:abstractNumId w:val="14"/>
  </w:num>
  <w:num w:numId="29">
    <w:abstractNumId w:val="4"/>
  </w:num>
  <w:num w:numId="30">
    <w:abstractNumId w:val="2"/>
  </w:num>
  <w:num w:numId="31">
    <w:abstractNumId w:val="6"/>
  </w:num>
  <w:num w:numId="32">
    <w:abstractNumId w:val="24"/>
  </w:num>
  <w:num w:numId="33">
    <w:abstractNumId w:val="12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56510"/>
    <w:rsid w:val="0006784D"/>
    <w:rsid w:val="000706C7"/>
    <w:rsid w:val="00077A2E"/>
    <w:rsid w:val="00083D51"/>
    <w:rsid w:val="000A0C88"/>
    <w:rsid w:val="000B0311"/>
    <w:rsid w:val="000B551F"/>
    <w:rsid w:val="000C13C5"/>
    <w:rsid w:val="000C67AF"/>
    <w:rsid w:val="000E5441"/>
    <w:rsid w:val="000F6953"/>
    <w:rsid w:val="00150ABF"/>
    <w:rsid w:val="001601D8"/>
    <w:rsid w:val="00163672"/>
    <w:rsid w:val="00182114"/>
    <w:rsid w:val="00182444"/>
    <w:rsid w:val="001A0B97"/>
    <w:rsid w:val="001B3FD9"/>
    <w:rsid w:val="001B413C"/>
    <w:rsid w:val="001B7233"/>
    <w:rsid w:val="001F2F7A"/>
    <w:rsid w:val="002155AD"/>
    <w:rsid w:val="00236548"/>
    <w:rsid w:val="00246BC2"/>
    <w:rsid w:val="00253111"/>
    <w:rsid w:val="0026110C"/>
    <w:rsid w:val="00264910"/>
    <w:rsid w:val="00277C89"/>
    <w:rsid w:val="002838C9"/>
    <w:rsid w:val="00283FAB"/>
    <w:rsid w:val="00290642"/>
    <w:rsid w:val="002A0E5A"/>
    <w:rsid w:val="002B29A1"/>
    <w:rsid w:val="002B42A9"/>
    <w:rsid w:val="002B6CCC"/>
    <w:rsid w:val="002D03F5"/>
    <w:rsid w:val="002D1245"/>
    <w:rsid w:val="002D4DC6"/>
    <w:rsid w:val="002E6BED"/>
    <w:rsid w:val="00305FDE"/>
    <w:rsid w:val="00334981"/>
    <w:rsid w:val="0033751A"/>
    <w:rsid w:val="003526C9"/>
    <w:rsid w:val="00356865"/>
    <w:rsid w:val="0036541D"/>
    <w:rsid w:val="003726BC"/>
    <w:rsid w:val="003743DE"/>
    <w:rsid w:val="003842A2"/>
    <w:rsid w:val="003907C7"/>
    <w:rsid w:val="00392ECB"/>
    <w:rsid w:val="003B47A8"/>
    <w:rsid w:val="003C0BF8"/>
    <w:rsid w:val="003E15CC"/>
    <w:rsid w:val="003F305A"/>
    <w:rsid w:val="00400A81"/>
    <w:rsid w:val="004115D5"/>
    <w:rsid w:val="004208BC"/>
    <w:rsid w:val="00431EEA"/>
    <w:rsid w:val="0043365B"/>
    <w:rsid w:val="00433AA0"/>
    <w:rsid w:val="0048552F"/>
    <w:rsid w:val="004864BA"/>
    <w:rsid w:val="00490D48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392B"/>
    <w:rsid w:val="00525BB2"/>
    <w:rsid w:val="00530B24"/>
    <w:rsid w:val="00542201"/>
    <w:rsid w:val="005549BF"/>
    <w:rsid w:val="00560EE8"/>
    <w:rsid w:val="0056352C"/>
    <w:rsid w:val="00564A53"/>
    <w:rsid w:val="00564BC4"/>
    <w:rsid w:val="00574EB4"/>
    <w:rsid w:val="00581A76"/>
    <w:rsid w:val="00586326"/>
    <w:rsid w:val="00593B35"/>
    <w:rsid w:val="005A1AEE"/>
    <w:rsid w:val="005B630E"/>
    <w:rsid w:val="006070F7"/>
    <w:rsid w:val="00631285"/>
    <w:rsid w:val="0063507C"/>
    <w:rsid w:val="00643373"/>
    <w:rsid w:val="00661548"/>
    <w:rsid w:val="006623F8"/>
    <w:rsid w:val="006668E7"/>
    <w:rsid w:val="0067308A"/>
    <w:rsid w:val="006B31D6"/>
    <w:rsid w:val="006B7258"/>
    <w:rsid w:val="006F1095"/>
    <w:rsid w:val="006F12D5"/>
    <w:rsid w:val="006F2618"/>
    <w:rsid w:val="006F33B1"/>
    <w:rsid w:val="006F4D14"/>
    <w:rsid w:val="0070231E"/>
    <w:rsid w:val="00704315"/>
    <w:rsid w:val="00720BC0"/>
    <w:rsid w:val="00721E65"/>
    <w:rsid w:val="0072719D"/>
    <w:rsid w:val="00733950"/>
    <w:rsid w:val="00760CD1"/>
    <w:rsid w:val="00765E56"/>
    <w:rsid w:val="00797E2D"/>
    <w:rsid w:val="007A1452"/>
    <w:rsid w:val="007A3BB2"/>
    <w:rsid w:val="007A7233"/>
    <w:rsid w:val="007C1322"/>
    <w:rsid w:val="007F0CA7"/>
    <w:rsid w:val="007F59D0"/>
    <w:rsid w:val="007F5F3A"/>
    <w:rsid w:val="00805A41"/>
    <w:rsid w:val="00807AC3"/>
    <w:rsid w:val="00817644"/>
    <w:rsid w:val="00823D45"/>
    <w:rsid w:val="00824BD2"/>
    <w:rsid w:val="00854417"/>
    <w:rsid w:val="008854C9"/>
    <w:rsid w:val="008A0FB4"/>
    <w:rsid w:val="008B0D90"/>
    <w:rsid w:val="008C3CA2"/>
    <w:rsid w:val="008E4D04"/>
    <w:rsid w:val="008E5692"/>
    <w:rsid w:val="0091386F"/>
    <w:rsid w:val="009251FD"/>
    <w:rsid w:val="00926EDC"/>
    <w:rsid w:val="00942D6F"/>
    <w:rsid w:val="009652A4"/>
    <w:rsid w:val="00965691"/>
    <w:rsid w:val="00972507"/>
    <w:rsid w:val="009822C9"/>
    <w:rsid w:val="0098455F"/>
    <w:rsid w:val="009C134E"/>
    <w:rsid w:val="009C70C8"/>
    <w:rsid w:val="009D6182"/>
    <w:rsid w:val="00A053C0"/>
    <w:rsid w:val="00A2487D"/>
    <w:rsid w:val="00A362D7"/>
    <w:rsid w:val="00A42235"/>
    <w:rsid w:val="00A42703"/>
    <w:rsid w:val="00AB26F1"/>
    <w:rsid w:val="00AB6341"/>
    <w:rsid w:val="00AB699E"/>
    <w:rsid w:val="00AC026B"/>
    <w:rsid w:val="00AC4D79"/>
    <w:rsid w:val="00AD6CA3"/>
    <w:rsid w:val="00AF24CC"/>
    <w:rsid w:val="00B028C1"/>
    <w:rsid w:val="00B10B18"/>
    <w:rsid w:val="00B31672"/>
    <w:rsid w:val="00B377BA"/>
    <w:rsid w:val="00B404A5"/>
    <w:rsid w:val="00B4235D"/>
    <w:rsid w:val="00B43360"/>
    <w:rsid w:val="00B5439F"/>
    <w:rsid w:val="00B75C71"/>
    <w:rsid w:val="00B86235"/>
    <w:rsid w:val="00BB1898"/>
    <w:rsid w:val="00BB3710"/>
    <w:rsid w:val="00BB4291"/>
    <w:rsid w:val="00BB4E04"/>
    <w:rsid w:val="00BD2C2A"/>
    <w:rsid w:val="00C201F9"/>
    <w:rsid w:val="00C36C87"/>
    <w:rsid w:val="00C41192"/>
    <w:rsid w:val="00C429A4"/>
    <w:rsid w:val="00C47BEE"/>
    <w:rsid w:val="00C562B3"/>
    <w:rsid w:val="00C9094E"/>
    <w:rsid w:val="00C92833"/>
    <w:rsid w:val="00C92F05"/>
    <w:rsid w:val="00C94506"/>
    <w:rsid w:val="00CA0D86"/>
    <w:rsid w:val="00CB6B9C"/>
    <w:rsid w:val="00CC6175"/>
    <w:rsid w:val="00CE7811"/>
    <w:rsid w:val="00CF0711"/>
    <w:rsid w:val="00CF13FC"/>
    <w:rsid w:val="00D33CA3"/>
    <w:rsid w:val="00D41D04"/>
    <w:rsid w:val="00D6201D"/>
    <w:rsid w:val="00D6407C"/>
    <w:rsid w:val="00D76184"/>
    <w:rsid w:val="00D8355C"/>
    <w:rsid w:val="00D945C6"/>
    <w:rsid w:val="00DA456D"/>
    <w:rsid w:val="00DA7941"/>
    <w:rsid w:val="00DB00F4"/>
    <w:rsid w:val="00DC126B"/>
    <w:rsid w:val="00DC72DD"/>
    <w:rsid w:val="00DD7B9C"/>
    <w:rsid w:val="00E01913"/>
    <w:rsid w:val="00E10AC7"/>
    <w:rsid w:val="00E21195"/>
    <w:rsid w:val="00E51306"/>
    <w:rsid w:val="00E811B4"/>
    <w:rsid w:val="00E81DEB"/>
    <w:rsid w:val="00EC1AE0"/>
    <w:rsid w:val="00EC7847"/>
    <w:rsid w:val="00EF2E51"/>
    <w:rsid w:val="00EF31E0"/>
    <w:rsid w:val="00F02E23"/>
    <w:rsid w:val="00F247E7"/>
    <w:rsid w:val="00F71964"/>
    <w:rsid w:val="00F7599E"/>
    <w:rsid w:val="00F821A5"/>
    <w:rsid w:val="00F95E11"/>
    <w:rsid w:val="00F97ED4"/>
    <w:rsid w:val="00FC4AFC"/>
    <w:rsid w:val="00FD1CBB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D9D01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B4291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5549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5995</TotalTime>
  <Pages>14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Jung Yoonjin</cp:lastModifiedBy>
  <cp:revision>20</cp:revision>
  <cp:lastPrinted>2006-03-03T07:52:00Z</cp:lastPrinted>
  <dcterms:created xsi:type="dcterms:W3CDTF">2018-03-13T05:46:00Z</dcterms:created>
  <dcterms:modified xsi:type="dcterms:W3CDTF">2020-09-16T13:55:00Z</dcterms:modified>
</cp:coreProperties>
</file>